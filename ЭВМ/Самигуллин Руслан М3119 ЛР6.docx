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62F87" w14:textId="77205D4E" w:rsidR="001315DD" w:rsidRPr="00EF77CC" w:rsidRDefault="001315DD" w:rsidP="001315DD">
      <w:pPr>
        <w:pStyle w:val="1-"/>
        <w:ind w:left="0" w:firstLine="0"/>
        <w:rPr>
          <w:rStyle w:val="a5"/>
          <w:sz w:val="24"/>
          <w:szCs w:val="24"/>
        </w:rPr>
      </w:pPr>
      <w:r w:rsidRPr="00EF77CC">
        <w:rPr>
          <w:rStyle w:val="a5"/>
          <w:sz w:val="24"/>
          <w:szCs w:val="24"/>
        </w:rPr>
        <w:t>МИНИСТЕРСТВО НАУКИ И ВЫСШЕГО ОБРАЗОВАНИЯ РОССИЙСКОЙ ФЕДЕРАЦИИ</w:t>
      </w:r>
    </w:p>
    <w:p w14:paraId="555A2509" w14:textId="17FEEE80"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14:paraId="7E4B9FAF" w14:textId="77777777"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14:paraId="3639FF7A" w14:textId="22E6FADF" w:rsidR="001315DD" w:rsidRPr="00D628A8" w:rsidRDefault="001315DD" w:rsidP="001315DD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 w:rsidRPr="00D628A8">
        <w:rPr>
          <w:rFonts w:ascii="Times New Roman" w:hAnsi="Times New Roman" w:cs="Times New Roman"/>
        </w:rPr>
        <w:t>Мегафакультет</w:t>
      </w:r>
      <w:proofErr w:type="spellEnd"/>
      <w:r w:rsidRPr="00D628A8">
        <w:rPr>
          <w:rFonts w:ascii="Times New Roman" w:hAnsi="Times New Roman" w:cs="Times New Roman"/>
        </w:rPr>
        <w:t xml:space="preserve"> трансляционных информационных технологий</w:t>
      </w:r>
    </w:p>
    <w:p w14:paraId="6A0AAB62" w14:textId="3B030B35" w:rsidR="001315DD" w:rsidRPr="00C46145" w:rsidRDefault="001315DD" w:rsidP="001315DD">
      <w:pPr>
        <w:spacing w:line="72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14:paraId="365DB40E" w14:textId="70371720" w:rsidR="001315DD" w:rsidRDefault="00586D32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="003A46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42618">
        <w:rPr>
          <w:rFonts w:ascii="Times New Roman" w:hAnsi="Times New Roman" w:cs="Times New Roman"/>
          <w:b/>
          <w:sz w:val="28"/>
          <w:szCs w:val="28"/>
        </w:rPr>
        <w:t>р</w:t>
      </w:r>
      <w:r w:rsidR="003A4613">
        <w:rPr>
          <w:rFonts w:ascii="Times New Roman" w:hAnsi="Times New Roman" w:cs="Times New Roman"/>
          <w:b/>
          <w:sz w:val="28"/>
          <w:szCs w:val="28"/>
        </w:rPr>
        <w:t>абота №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14:paraId="29852855" w14:textId="50879C7E" w:rsidR="00753BC6" w:rsidRPr="00E51430" w:rsidRDefault="00753BC6" w:rsidP="00753BC6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-Bold" w:hAnsi="Times-Bold" w:cs="Times-Bold"/>
          <w:b/>
          <w:bCs/>
          <w:color w:val="000000"/>
          <w:sz w:val="28"/>
          <w:szCs w:val="28"/>
        </w:rPr>
        <w:t>Исследование работы ЭВМ при выполнении линейных программ.</w:t>
      </w:r>
    </w:p>
    <w:p w14:paraId="43D154AD" w14:textId="48922FB6"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14:paraId="50AA57A6" w14:textId="711E950D" w:rsidR="002C7D8E" w:rsidRPr="006C71C3" w:rsidRDefault="00586D32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в</w:t>
      </w:r>
      <w:r w:rsidR="002C7D8E">
        <w:rPr>
          <w:rFonts w:ascii="Times New Roman" w:hAnsi="Times New Roman" w:cs="Times New Roman"/>
          <w:sz w:val="24"/>
          <w:szCs w:val="24"/>
        </w:rPr>
        <w:t>ариант</w:t>
      </w:r>
      <w:r>
        <w:rPr>
          <w:rFonts w:ascii="Times New Roman" w:hAnsi="Times New Roman" w:cs="Times New Roman"/>
          <w:sz w:val="24"/>
          <w:szCs w:val="24"/>
        </w:rPr>
        <w:t>у</w:t>
      </w:r>
      <w:r w:rsidR="002C7D8E">
        <w:rPr>
          <w:rFonts w:ascii="Times New Roman" w:hAnsi="Times New Roman" w:cs="Times New Roman"/>
          <w:sz w:val="24"/>
          <w:szCs w:val="24"/>
        </w:rPr>
        <w:t xml:space="preserve"> №</w:t>
      </w:r>
      <w:r w:rsidR="000F6951" w:rsidRPr="006C71C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от Домашней работы №3</w:t>
      </w:r>
    </w:p>
    <w:p w14:paraId="1392B026" w14:textId="53DDCFF4" w:rsidR="001315DD" w:rsidRPr="006C71C3" w:rsidRDefault="001315DD" w:rsidP="000F6951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753BC6">
        <w:rPr>
          <w:rFonts w:ascii="Times New Roman" w:hAnsi="Times New Roman" w:cs="Times New Roman"/>
        </w:rPr>
        <w:t>М3119</w:t>
      </w:r>
    </w:p>
    <w:p w14:paraId="37FDF2E0" w14:textId="77777777" w:rsidR="00753BC6" w:rsidRPr="00753BC6" w:rsidRDefault="00753BC6" w:rsidP="002724D7">
      <w:pPr>
        <w:spacing w:after="80"/>
        <w:ind w:left="5670"/>
        <w:rPr>
          <w:rFonts w:ascii="Times New Roman" w:hAnsi="Times New Roman" w:cs="Times New Roman"/>
          <w:i/>
        </w:rPr>
      </w:pPr>
      <w:proofErr w:type="spellStart"/>
      <w:r w:rsidRPr="00753BC6">
        <w:rPr>
          <w:rFonts w:ascii="Times New Roman" w:hAnsi="Times New Roman" w:cs="Times New Roman"/>
          <w:i/>
        </w:rPr>
        <w:t>Самигуллин</w:t>
      </w:r>
      <w:proofErr w:type="spellEnd"/>
      <w:r w:rsidRPr="00753BC6">
        <w:rPr>
          <w:rFonts w:ascii="Times New Roman" w:hAnsi="Times New Roman" w:cs="Times New Roman"/>
          <w:i/>
        </w:rPr>
        <w:t xml:space="preserve"> Руслан Рустамович</w:t>
      </w:r>
    </w:p>
    <w:p w14:paraId="7D7C641D" w14:textId="1C8F13F9" w:rsidR="001315DD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Проверил</w:t>
      </w:r>
    </w:p>
    <w:p w14:paraId="34AA1B7C" w14:textId="77777777" w:rsidR="00753BC6" w:rsidRPr="00753BC6" w:rsidRDefault="00753BC6" w:rsidP="00753BC6">
      <w:pPr>
        <w:spacing w:after="1400"/>
        <w:ind w:left="5670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Прядкин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Александр Олегович</w:t>
      </w:r>
    </w:p>
    <w:p w14:paraId="0B3C39E2" w14:textId="733EAE87" w:rsidR="003A4613" w:rsidRDefault="003A4613" w:rsidP="002724D7">
      <w:pPr>
        <w:spacing w:after="0"/>
        <w:jc w:val="center"/>
        <w:rPr>
          <w:noProof/>
        </w:rPr>
      </w:pPr>
    </w:p>
    <w:p w14:paraId="7A9790C1" w14:textId="721676D0"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42CC37E" wp14:editId="0454916B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92E28" w14:textId="77777777" w:rsidR="001315DD" w:rsidRPr="00D628A8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14:paraId="468C79B1" w14:textId="77777777" w:rsidR="001315DD" w:rsidRPr="004140FA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4140FA">
        <w:rPr>
          <w:rFonts w:ascii="Times New Roman" w:hAnsi="Times New Roman" w:cs="Times New Roman"/>
        </w:rPr>
        <w:t>202</w:t>
      </w:r>
      <w:r w:rsidR="002C7D8E" w:rsidRPr="004140FA">
        <w:rPr>
          <w:rFonts w:ascii="Times New Roman" w:hAnsi="Times New Roman" w:cs="Times New Roman"/>
        </w:rPr>
        <w:t>4</w:t>
      </w:r>
      <w:r w:rsidRPr="004140FA">
        <w:rPr>
          <w:rFonts w:ascii="Times New Roman" w:hAnsi="Times New Roman" w:cs="Times New Roman"/>
        </w:rPr>
        <w:br w:type="page"/>
      </w:r>
    </w:p>
    <w:p w14:paraId="068F891D" w14:textId="6FF51826" w:rsidR="004C1816" w:rsidRPr="00753BC6" w:rsidRDefault="00753BC6" w:rsidP="00753BC6">
      <w:pPr>
        <w:pStyle w:val="a6"/>
        <w:ind w:left="720"/>
        <w:rPr>
          <w:b w:val="0"/>
          <w:bCs w:val="0"/>
          <w:noProof/>
          <w:sz w:val="28"/>
          <w:szCs w:val="28"/>
          <w:u w:val="single"/>
        </w:rPr>
      </w:pPr>
      <w:r w:rsidRPr="00753BC6">
        <w:rPr>
          <w:b w:val="0"/>
          <w:bCs w:val="0"/>
          <w:noProof/>
          <w:sz w:val="28"/>
          <w:szCs w:val="28"/>
          <w:u w:val="single"/>
          <w:lang w:val="ru-RU"/>
        </w:rPr>
        <w:lastRenderedPageBreak/>
        <w:t>Код программы</w:t>
      </w:r>
    </w:p>
    <w:tbl>
      <w:tblPr>
        <w:tblStyle w:val="af0"/>
        <w:tblW w:w="10916" w:type="dxa"/>
        <w:tblInd w:w="-998" w:type="dxa"/>
        <w:tblLook w:val="04A0" w:firstRow="1" w:lastRow="0" w:firstColumn="1" w:lastColumn="0" w:noHBand="0" w:noVBand="1"/>
      </w:tblPr>
      <w:tblGrid>
        <w:gridCol w:w="2127"/>
        <w:gridCol w:w="1701"/>
        <w:gridCol w:w="2268"/>
        <w:gridCol w:w="4820"/>
      </w:tblGrid>
      <w:tr w:rsidR="003614BA" w:rsidRPr="00753BC6" w14:paraId="39492613" w14:textId="77777777" w:rsidTr="00753BC6">
        <w:tc>
          <w:tcPr>
            <w:tcW w:w="2127" w:type="dxa"/>
            <w:vAlign w:val="center"/>
          </w:tcPr>
          <w:p w14:paraId="3BAA55E0" w14:textId="31A740BD" w:rsidR="003614BA" w:rsidRPr="00753BC6" w:rsidRDefault="00753BC6" w:rsidP="00753BC6">
            <w:pPr>
              <w:pStyle w:val="a6"/>
              <w:ind w:left="0" w:right="-159"/>
              <w:jc w:val="center"/>
              <w:rPr>
                <w:noProof/>
                <w:sz w:val="20"/>
                <w:szCs w:val="20"/>
                <w:lang w:val="ru-RU"/>
              </w:rPr>
            </w:pPr>
            <w:r w:rsidRPr="00753BC6">
              <w:rPr>
                <w:noProof/>
                <w:sz w:val="20"/>
                <w:szCs w:val="20"/>
                <w:lang w:val="ru-RU"/>
              </w:rPr>
              <w:t>а</w:t>
            </w:r>
            <w:r w:rsidR="003614BA" w:rsidRPr="00753BC6">
              <w:rPr>
                <w:noProof/>
                <w:sz w:val="20"/>
                <w:szCs w:val="20"/>
                <w:lang w:val="ru-RU"/>
              </w:rPr>
              <w:t>дрес ячейки</w:t>
            </w:r>
          </w:p>
        </w:tc>
        <w:tc>
          <w:tcPr>
            <w:tcW w:w="1701" w:type="dxa"/>
            <w:vAlign w:val="center"/>
          </w:tcPr>
          <w:p w14:paraId="10AD3690" w14:textId="1AD7A0C2" w:rsidR="003614BA" w:rsidRPr="00753BC6" w:rsidRDefault="003614BA" w:rsidP="00753BC6">
            <w:pPr>
              <w:pStyle w:val="a6"/>
              <w:ind w:left="0" w:right="-107"/>
              <w:jc w:val="center"/>
              <w:rPr>
                <w:noProof/>
                <w:sz w:val="20"/>
                <w:szCs w:val="20"/>
                <w:lang w:val="ru-RU"/>
              </w:rPr>
            </w:pPr>
            <w:r w:rsidRPr="00753BC6">
              <w:rPr>
                <w:noProof/>
                <w:sz w:val="20"/>
                <w:szCs w:val="20"/>
                <w:lang w:val="ru-RU"/>
              </w:rPr>
              <w:t>значение</w:t>
            </w:r>
          </w:p>
        </w:tc>
        <w:tc>
          <w:tcPr>
            <w:tcW w:w="2268" w:type="dxa"/>
            <w:vAlign w:val="center"/>
          </w:tcPr>
          <w:p w14:paraId="6012F107" w14:textId="655A7142" w:rsidR="003614BA" w:rsidRPr="00753BC6" w:rsidRDefault="003614BA" w:rsidP="00753BC6">
            <w:pPr>
              <w:pStyle w:val="a6"/>
              <w:ind w:left="0" w:right="-83"/>
              <w:jc w:val="center"/>
              <w:rPr>
                <w:noProof/>
                <w:sz w:val="20"/>
                <w:szCs w:val="20"/>
                <w:lang w:val="ru-RU"/>
              </w:rPr>
            </w:pPr>
            <w:r w:rsidRPr="00753BC6">
              <w:rPr>
                <w:noProof/>
                <w:sz w:val="20"/>
                <w:szCs w:val="20"/>
                <w:lang w:val="ru-RU"/>
              </w:rPr>
              <w:t>мнемоника</w:t>
            </w:r>
          </w:p>
        </w:tc>
        <w:tc>
          <w:tcPr>
            <w:tcW w:w="4820" w:type="dxa"/>
            <w:vAlign w:val="center"/>
          </w:tcPr>
          <w:p w14:paraId="51B574A8" w14:textId="01000A6D" w:rsidR="003614BA" w:rsidRPr="00753BC6" w:rsidRDefault="003614BA" w:rsidP="00753BC6">
            <w:pPr>
              <w:pStyle w:val="a6"/>
              <w:ind w:left="0" w:right="-244"/>
              <w:jc w:val="center"/>
              <w:rPr>
                <w:noProof/>
                <w:sz w:val="20"/>
                <w:szCs w:val="20"/>
                <w:lang w:val="ru-RU"/>
              </w:rPr>
            </w:pPr>
            <w:r w:rsidRPr="00753BC6">
              <w:rPr>
                <w:noProof/>
                <w:sz w:val="20"/>
                <w:szCs w:val="20"/>
                <w:lang w:val="ru-RU"/>
              </w:rPr>
              <w:t>комментарий</w:t>
            </w:r>
          </w:p>
        </w:tc>
      </w:tr>
      <w:tr w:rsidR="003614BA" w:rsidRPr="00753BC6" w14:paraId="410427D3" w14:textId="77777777" w:rsidTr="00753BC6">
        <w:tc>
          <w:tcPr>
            <w:tcW w:w="2127" w:type="dxa"/>
            <w:vAlign w:val="center"/>
          </w:tcPr>
          <w:p w14:paraId="5A6E9DAA" w14:textId="26F1C941" w:rsidR="003614BA" w:rsidRPr="00753BC6" w:rsidRDefault="003614BA" w:rsidP="00753BC6">
            <w:pPr>
              <w:pStyle w:val="a6"/>
              <w:ind w:left="0" w:right="-159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000</w:t>
            </w:r>
          </w:p>
        </w:tc>
        <w:tc>
          <w:tcPr>
            <w:tcW w:w="1701" w:type="dxa"/>
            <w:vAlign w:val="center"/>
          </w:tcPr>
          <w:p w14:paraId="60A37C11" w14:textId="227B2A3D" w:rsidR="003614BA" w:rsidRPr="00753BC6" w:rsidRDefault="003614BA" w:rsidP="00753BC6">
            <w:pPr>
              <w:pStyle w:val="a6"/>
              <w:ind w:left="0" w:right="-107"/>
              <w:jc w:val="center"/>
              <w:rPr>
                <w:b w:val="0"/>
                <w:bCs w:val="0"/>
                <w:noProof/>
                <w:sz w:val="20"/>
                <w:szCs w:val="20"/>
                <w:lang w:val="ru-RU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000</w:t>
            </w:r>
            <w:r w:rsidR="005E1E54"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С</w:t>
            </w:r>
          </w:p>
        </w:tc>
        <w:tc>
          <w:tcPr>
            <w:tcW w:w="2268" w:type="dxa"/>
            <w:vAlign w:val="center"/>
          </w:tcPr>
          <w:p w14:paraId="7ADB74EF" w14:textId="0ACAA4D1" w:rsidR="003614BA" w:rsidRPr="00753BC6" w:rsidRDefault="003614BA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  <w:lang w:val="ru-RU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ISZ 00</w:t>
            </w:r>
            <w:r w:rsidR="005E1E54"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С</w:t>
            </w:r>
          </w:p>
        </w:tc>
        <w:tc>
          <w:tcPr>
            <w:tcW w:w="4820" w:type="dxa"/>
            <w:vAlign w:val="center"/>
          </w:tcPr>
          <w:p w14:paraId="5021F015" w14:textId="04AB19CA" w:rsidR="003614BA" w:rsidRPr="00753BC6" w:rsidRDefault="005E1E54" w:rsidP="00753BC6">
            <w:pPr>
              <w:pStyle w:val="a6"/>
              <w:ind w:left="0" w:right="-244"/>
              <w:jc w:val="center"/>
              <w:rPr>
                <w:b w:val="0"/>
                <w:bCs w:val="0"/>
                <w:noProof/>
                <w:sz w:val="20"/>
                <w:szCs w:val="20"/>
                <w:lang w:val="ru-RU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Возвращение после прерывания в 00С</w:t>
            </w:r>
          </w:p>
        </w:tc>
      </w:tr>
      <w:tr w:rsidR="003614BA" w:rsidRPr="00753BC6" w14:paraId="4A95AF71" w14:textId="77777777" w:rsidTr="00753BC6">
        <w:tc>
          <w:tcPr>
            <w:tcW w:w="2127" w:type="dxa"/>
            <w:vAlign w:val="center"/>
          </w:tcPr>
          <w:p w14:paraId="464686F6" w14:textId="68C9932B" w:rsidR="003614BA" w:rsidRPr="00753BC6" w:rsidRDefault="003614BA" w:rsidP="00753BC6">
            <w:pPr>
              <w:pStyle w:val="a6"/>
              <w:ind w:left="0" w:right="-159"/>
              <w:jc w:val="center"/>
              <w:rPr>
                <w:b w:val="0"/>
                <w:bCs w:val="0"/>
                <w:noProof/>
                <w:sz w:val="20"/>
                <w:szCs w:val="20"/>
                <w:lang w:val="ru-RU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001</w:t>
            </w:r>
          </w:p>
        </w:tc>
        <w:tc>
          <w:tcPr>
            <w:tcW w:w="1701" w:type="dxa"/>
            <w:vAlign w:val="center"/>
          </w:tcPr>
          <w:p w14:paraId="1AB45FF7" w14:textId="2D338B3E" w:rsidR="003614BA" w:rsidRPr="00753BC6" w:rsidRDefault="005E1E54" w:rsidP="00753BC6">
            <w:pPr>
              <w:pStyle w:val="a6"/>
              <w:ind w:left="0" w:right="-107"/>
              <w:jc w:val="center"/>
              <w:rPr>
                <w:b w:val="0"/>
                <w:bCs w:val="0"/>
                <w:noProof/>
                <w:sz w:val="20"/>
                <w:szCs w:val="20"/>
                <w:lang w:val="ru-RU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С015</w:t>
            </w:r>
          </w:p>
        </w:tc>
        <w:tc>
          <w:tcPr>
            <w:tcW w:w="2268" w:type="dxa"/>
            <w:vAlign w:val="center"/>
          </w:tcPr>
          <w:p w14:paraId="14D23CFB" w14:textId="0AF387F5" w:rsidR="003614BA" w:rsidRPr="00753BC6" w:rsidRDefault="005E1E54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BR 015</w:t>
            </w:r>
          </w:p>
        </w:tc>
        <w:tc>
          <w:tcPr>
            <w:tcW w:w="4820" w:type="dxa"/>
            <w:vAlign w:val="center"/>
          </w:tcPr>
          <w:p w14:paraId="607A3024" w14:textId="1D9232B4" w:rsidR="003614BA" w:rsidRPr="00753BC6" w:rsidRDefault="005E1E54" w:rsidP="00753BC6">
            <w:pPr>
              <w:pStyle w:val="a6"/>
              <w:ind w:left="0" w:right="-244"/>
              <w:jc w:val="center"/>
              <w:rPr>
                <w:b w:val="0"/>
                <w:bCs w:val="0"/>
                <w:noProof/>
                <w:sz w:val="20"/>
                <w:szCs w:val="20"/>
                <w:lang w:val="ru-RU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Переход при прерывании</w:t>
            </w:r>
          </w:p>
        </w:tc>
      </w:tr>
      <w:tr w:rsidR="003614BA" w:rsidRPr="00753BC6" w14:paraId="5FE94CE9" w14:textId="77777777" w:rsidTr="00753BC6">
        <w:tc>
          <w:tcPr>
            <w:tcW w:w="2127" w:type="dxa"/>
            <w:vAlign w:val="center"/>
          </w:tcPr>
          <w:p w14:paraId="6B785E23" w14:textId="06B5A822" w:rsidR="003614BA" w:rsidRPr="00753BC6" w:rsidRDefault="003614BA" w:rsidP="00753BC6">
            <w:pPr>
              <w:pStyle w:val="a6"/>
              <w:ind w:left="0" w:right="-159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00</w:t>
            </w:r>
            <w:r w:rsidR="005E1E54" w:rsidRPr="00753BC6">
              <w:rPr>
                <w:b w:val="0"/>
                <w:bCs w:val="0"/>
                <w:noProof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03C047A0" w14:textId="3DD26C97" w:rsidR="003614BA" w:rsidRPr="00753BC6" w:rsidRDefault="005E1E54" w:rsidP="00753BC6">
            <w:pPr>
              <w:pStyle w:val="a6"/>
              <w:ind w:left="0" w:right="-107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0000</w:t>
            </w:r>
          </w:p>
        </w:tc>
        <w:tc>
          <w:tcPr>
            <w:tcW w:w="2268" w:type="dxa"/>
            <w:vAlign w:val="center"/>
          </w:tcPr>
          <w:p w14:paraId="02886F9D" w14:textId="13955916" w:rsidR="003614BA" w:rsidRPr="00753BC6" w:rsidRDefault="005E1E54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ISZ 000</w:t>
            </w:r>
          </w:p>
        </w:tc>
        <w:tc>
          <w:tcPr>
            <w:tcW w:w="4820" w:type="dxa"/>
            <w:vAlign w:val="center"/>
          </w:tcPr>
          <w:p w14:paraId="472E8D23" w14:textId="57F910B7" w:rsidR="003614BA" w:rsidRPr="00753BC6" w:rsidRDefault="005E1E54" w:rsidP="00753BC6">
            <w:pPr>
              <w:pStyle w:val="a6"/>
              <w:ind w:left="0" w:right="-244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X</w:t>
            </w:r>
          </w:p>
        </w:tc>
      </w:tr>
      <w:tr w:rsidR="003614BA" w:rsidRPr="00753BC6" w14:paraId="66E2CF8C" w14:textId="77777777" w:rsidTr="00753BC6">
        <w:tc>
          <w:tcPr>
            <w:tcW w:w="2127" w:type="dxa"/>
            <w:vAlign w:val="center"/>
          </w:tcPr>
          <w:p w14:paraId="14386548" w14:textId="052AC147" w:rsidR="003614BA" w:rsidRPr="00753BC6" w:rsidRDefault="003614BA" w:rsidP="00753BC6">
            <w:pPr>
              <w:pStyle w:val="a6"/>
              <w:ind w:left="0" w:right="-159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00</w:t>
            </w:r>
            <w:r w:rsidR="0072268D" w:rsidRPr="00753BC6">
              <w:rPr>
                <w:b w:val="0"/>
                <w:bCs w:val="0"/>
                <w:noProof/>
                <w:sz w:val="20"/>
                <w:szCs w:val="20"/>
              </w:rPr>
              <w:t>A</w:t>
            </w:r>
          </w:p>
        </w:tc>
        <w:tc>
          <w:tcPr>
            <w:tcW w:w="1701" w:type="dxa"/>
            <w:vAlign w:val="center"/>
          </w:tcPr>
          <w:p w14:paraId="52923E71" w14:textId="2B370A38" w:rsidR="003614BA" w:rsidRPr="00753BC6" w:rsidRDefault="0043382D" w:rsidP="00753BC6">
            <w:pPr>
              <w:pStyle w:val="a6"/>
              <w:ind w:left="0" w:right="-107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FA00</w:t>
            </w:r>
          </w:p>
        </w:tc>
        <w:tc>
          <w:tcPr>
            <w:tcW w:w="2268" w:type="dxa"/>
            <w:vAlign w:val="center"/>
          </w:tcPr>
          <w:p w14:paraId="4F72533C" w14:textId="3D813E6A" w:rsidR="003614BA" w:rsidRPr="00753BC6" w:rsidRDefault="0043382D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EI</w:t>
            </w:r>
          </w:p>
        </w:tc>
        <w:tc>
          <w:tcPr>
            <w:tcW w:w="4820" w:type="dxa"/>
            <w:shd w:val="clear" w:color="auto" w:fill="92D050"/>
            <w:vAlign w:val="center"/>
          </w:tcPr>
          <w:p w14:paraId="1E2B5125" w14:textId="77777777" w:rsidR="0043382D" w:rsidRPr="00753BC6" w:rsidRDefault="0043382D" w:rsidP="00753BC6">
            <w:pPr>
              <w:pStyle w:val="a6"/>
              <w:ind w:left="0" w:right="-244"/>
              <w:jc w:val="center"/>
              <w:rPr>
                <w:b w:val="0"/>
                <w:bCs w:val="0"/>
                <w:noProof/>
                <w:sz w:val="20"/>
                <w:szCs w:val="20"/>
                <w:lang w:val="ru-RU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Цикл(1)</w:t>
            </w:r>
          </w:p>
          <w:p w14:paraId="6FF00AFF" w14:textId="14C329E7" w:rsidR="003614BA" w:rsidRPr="00753BC6" w:rsidRDefault="0043382D" w:rsidP="00753BC6">
            <w:pPr>
              <w:pStyle w:val="a6"/>
              <w:ind w:left="0" w:right="-244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 xml:space="preserve">наращивания </w:t>
            </w:r>
            <w:r w:rsidRPr="00753BC6">
              <w:rPr>
                <w:b w:val="0"/>
                <w:bCs w:val="0"/>
                <w:noProof/>
                <w:sz w:val="20"/>
                <w:szCs w:val="20"/>
              </w:rPr>
              <w:t>X</w:t>
            </w:r>
          </w:p>
        </w:tc>
      </w:tr>
      <w:tr w:rsidR="003614BA" w:rsidRPr="00753BC6" w14:paraId="22D70705" w14:textId="77777777" w:rsidTr="00753BC6">
        <w:tc>
          <w:tcPr>
            <w:tcW w:w="2127" w:type="dxa"/>
            <w:vAlign w:val="center"/>
          </w:tcPr>
          <w:p w14:paraId="264111E4" w14:textId="4BC5E015" w:rsidR="003614BA" w:rsidRPr="00753BC6" w:rsidRDefault="003614BA" w:rsidP="00753BC6">
            <w:pPr>
              <w:pStyle w:val="a6"/>
              <w:ind w:left="0" w:right="-159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00</w:t>
            </w:r>
            <w:r w:rsidR="0072268D" w:rsidRPr="00753BC6">
              <w:rPr>
                <w:b w:val="0"/>
                <w:bCs w:val="0"/>
                <w:noProof/>
                <w:sz w:val="20"/>
                <w:szCs w:val="20"/>
              </w:rPr>
              <w:t>B</w:t>
            </w:r>
          </w:p>
        </w:tc>
        <w:tc>
          <w:tcPr>
            <w:tcW w:w="1701" w:type="dxa"/>
            <w:vAlign w:val="center"/>
          </w:tcPr>
          <w:p w14:paraId="29581E1D" w14:textId="1D266C82" w:rsidR="003614BA" w:rsidRPr="00753BC6" w:rsidRDefault="0043382D" w:rsidP="00753BC6">
            <w:pPr>
              <w:pStyle w:val="a6"/>
              <w:ind w:left="0" w:right="-107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F200</w:t>
            </w:r>
          </w:p>
        </w:tc>
        <w:tc>
          <w:tcPr>
            <w:tcW w:w="2268" w:type="dxa"/>
            <w:vAlign w:val="center"/>
          </w:tcPr>
          <w:p w14:paraId="3488008C" w14:textId="4D7BAAA5" w:rsidR="003614BA" w:rsidRPr="00753BC6" w:rsidRDefault="0043382D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CLA</w:t>
            </w:r>
          </w:p>
        </w:tc>
        <w:tc>
          <w:tcPr>
            <w:tcW w:w="4820" w:type="dxa"/>
            <w:vAlign w:val="center"/>
          </w:tcPr>
          <w:p w14:paraId="6089D5AC" w14:textId="76FDDDC0" w:rsidR="003614BA" w:rsidRPr="00753BC6" w:rsidRDefault="001A7041" w:rsidP="00753BC6">
            <w:pPr>
              <w:pStyle w:val="a6"/>
              <w:ind w:left="0" w:right="-244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0 -&gt; A</w:t>
            </w:r>
          </w:p>
        </w:tc>
      </w:tr>
      <w:tr w:rsidR="003614BA" w:rsidRPr="00753BC6" w14:paraId="7B26FFCE" w14:textId="77777777" w:rsidTr="00753BC6">
        <w:tc>
          <w:tcPr>
            <w:tcW w:w="2127" w:type="dxa"/>
            <w:vAlign w:val="center"/>
          </w:tcPr>
          <w:p w14:paraId="2E3514FF" w14:textId="0409CCD5" w:rsidR="003614BA" w:rsidRPr="00753BC6" w:rsidRDefault="003614BA" w:rsidP="00753BC6">
            <w:pPr>
              <w:pStyle w:val="a6"/>
              <w:ind w:left="0" w:right="-159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00</w:t>
            </w:r>
            <w:r w:rsidR="0072268D" w:rsidRPr="00753BC6">
              <w:rPr>
                <w:b w:val="0"/>
                <w:bCs w:val="0"/>
                <w:noProof/>
                <w:sz w:val="20"/>
                <w:szCs w:val="20"/>
              </w:rPr>
              <w:t>C</w:t>
            </w:r>
          </w:p>
        </w:tc>
        <w:tc>
          <w:tcPr>
            <w:tcW w:w="1701" w:type="dxa"/>
            <w:vAlign w:val="center"/>
          </w:tcPr>
          <w:p w14:paraId="45734DBB" w14:textId="5634F020" w:rsidR="003614BA" w:rsidRPr="00753BC6" w:rsidRDefault="0043382D" w:rsidP="00753BC6">
            <w:pPr>
              <w:pStyle w:val="a6"/>
              <w:ind w:left="0" w:right="-107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0005</w:t>
            </w:r>
          </w:p>
        </w:tc>
        <w:tc>
          <w:tcPr>
            <w:tcW w:w="2268" w:type="dxa"/>
            <w:vAlign w:val="center"/>
          </w:tcPr>
          <w:p w14:paraId="7379E9A1" w14:textId="65D828D2" w:rsidR="003614BA" w:rsidRPr="00753BC6" w:rsidRDefault="003614BA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ISZ 0</w:t>
            </w:r>
            <w:r w:rsidR="0043382D" w:rsidRPr="00753BC6">
              <w:rPr>
                <w:b w:val="0"/>
                <w:bCs w:val="0"/>
                <w:noProof/>
                <w:sz w:val="20"/>
                <w:szCs w:val="20"/>
              </w:rPr>
              <w:t>05</w:t>
            </w:r>
          </w:p>
        </w:tc>
        <w:tc>
          <w:tcPr>
            <w:tcW w:w="4820" w:type="dxa"/>
            <w:vAlign w:val="center"/>
          </w:tcPr>
          <w:p w14:paraId="2704B881" w14:textId="3C1CB1D0" w:rsidR="003614BA" w:rsidRPr="00753BC6" w:rsidRDefault="001A7041" w:rsidP="00753BC6">
            <w:pPr>
              <w:pStyle w:val="a6"/>
              <w:ind w:left="0" w:right="-244"/>
              <w:jc w:val="center"/>
              <w:rPr>
                <w:b w:val="0"/>
                <w:bCs w:val="0"/>
                <w:noProof/>
                <w:sz w:val="20"/>
                <w:szCs w:val="20"/>
                <w:lang w:val="ru-RU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(005)+1-&gt; 005</w:t>
            </w:r>
          </w:p>
        </w:tc>
      </w:tr>
      <w:tr w:rsidR="003614BA" w:rsidRPr="00753BC6" w14:paraId="4D99EEA9" w14:textId="77777777" w:rsidTr="00753BC6">
        <w:tc>
          <w:tcPr>
            <w:tcW w:w="2127" w:type="dxa"/>
            <w:vAlign w:val="center"/>
          </w:tcPr>
          <w:p w14:paraId="223084F6" w14:textId="37466828" w:rsidR="003614BA" w:rsidRPr="00753BC6" w:rsidRDefault="003614BA" w:rsidP="00753BC6">
            <w:pPr>
              <w:pStyle w:val="a6"/>
              <w:ind w:left="0" w:right="-159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00</w:t>
            </w:r>
            <w:r w:rsidR="0072268D" w:rsidRPr="00753BC6">
              <w:rPr>
                <w:b w:val="0"/>
                <w:bCs w:val="0"/>
                <w:noProof/>
                <w:sz w:val="20"/>
                <w:szCs w:val="20"/>
              </w:rPr>
              <w:t>D</w:t>
            </w:r>
          </w:p>
        </w:tc>
        <w:tc>
          <w:tcPr>
            <w:tcW w:w="1701" w:type="dxa"/>
            <w:vAlign w:val="center"/>
          </w:tcPr>
          <w:p w14:paraId="3A69A669" w14:textId="2162B565" w:rsidR="003614BA" w:rsidRPr="00753BC6" w:rsidRDefault="0043382D" w:rsidP="00753BC6">
            <w:pPr>
              <w:pStyle w:val="a6"/>
              <w:ind w:left="0" w:right="-107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F100</w:t>
            </w:r>
          </w:p>
        </w:tc>
        <w:tc>
          <w:tcPr>
            <w:tcW w:w="2268" w:type="dxa"/>
            <w:vAlign w:val="center"/>
          </w:tcPr>
          <w:p w14:paraId="0221EA35" w14:textId="3D781EF6" w:rsidR="003614BA" w:rsidRPr="00753BC6" w:rsidRDefault="0043382D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NOP</w:t>
            </w:r>
          </w:p>
        </w:tc>
        <w:tc>
          <w:tcPr>
            <w:tcW w:w="4820" w:type="dxa"/>
            <w:vAlign w:val="center"/>
          </w:tcPr>
          <w:p w14:paraId="6A22A17B" w14:textId="1EF3B7B1" w:rsidR="003614BA" w:rsidRPr="00753BC6" w:rsidRDefault="0043382D" w:rsidP="00753BC6">
            <w:pPr>
              <w:pStyle w:val="a6"/>
              <w:ind w:left="0" w:right="-244"/>
              <w:jc w:val="center"/>
              <w:rPr>
                <w:b w:val="0"/>
                <w:bCs w:val="0"/>
                <w:noProof/>
                <w:sz w:val="20"/>
                <w:szCs w:val="20"/>
                <w:lang w:val="ru-RU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-</w:t>
            </w:r>
          </w:p>
        </w:tc>
      </w:tr>
      <w:tr w:rsidR="003614BA" w:rsidRPr="00753BC6" w14:paraId="1F09FBFB" w14:textId="77777777" w:rsidTr="00753BC6">
        <w:tc>
          <w:tcPr>
            <w:tcW w:w="2127" w:type="dxa"/>
            <w:vAlign w:val="center"/>
          </w:tcPr>
          <w:p w14:paraId="2565A75B" w14:textId="34B3C603" w:rsidR="003614BA" w:rsidRPr="00753BC6" w:rsidRDefault="003614BA" w:rsidP="00753BC6">
            <w:pPr>
              <w:pStyle w:val="a6"/>
              <w:ind w:left="0" w:right="-159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00</w:t>
            </w:r>
            <w:r w:rsidR="0072268D" w:rsidRPr="00753BC6">
              <w:rPr>
                <w:b w:val="0"/>
                <w:bCs w:val="0"/>
                <w:noProof/>
                <w:sz w:val="20"/>
                <w:szCs w:val="20"/>
              </w:rPr>
              <w:t>E</w:t>
            </w:r>
          </w:p>
        </w:tc>
        <w:tc>
          <w:tcPr>
            <w:tcW w:w="1701" w:type="dxa"/>
            <w:vAlign w:val="center"/>
          </w:tcPr>
          <w:p w14:paraId="47D21F5B" w14:textId="1AF63F05" w:rsidR="003614BA" w:rsidRPr="00753BC6" w:rsidRDefault="0043382D" w:rsidP="00753BC6">
            <w:pPr>
              <w:pStyle w:val="a6"/>
              <w:ind w:left="0" w:right="-107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C00C</w:t>
            </w:r>
          </w:p>
        </w:tc>
        <w:tc>
          <w:tcPr>
            <w:tcW w:w="2268" w:type="dxa"/>
            <w:vAlign w:val="center"/>
          </w:tcPr>
          <w:p w14:paraId="6309C2F8" w14:textId="5FEF9803" w:rsidR="003614BA" w:rsidRPr="00753BC6" w:rsidRDefault="003614BA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ISZ 000</w:t>
            </w:r>
          </w:p>
        </w:tc>
        <w:tc>
          <w:tcPr>
            <w:tcW w:w="4820" w:type="dxa"/>
            <w:vAlign w:val="center"/>
          </w:tcPr>
          <w:p w14:paraId="088986EE" w14:textId="42FE5F0C" w:rsidR="003614BA" w:rsidRPr="00753BC6" w:rsidRDefault="001A7041" w:rsidP="00753BC6">
            <w:pPr>
              <w:pStyle w:val="a6"/>
              <w:ind w:left="0" w:right="-244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00C -&gt; CK</w:t>
            </w:r>
          </w:p>
        </w:tc>
      </w:tr>
      <w:tr w:rsidR="003614BA" w:rsidRPr="00753BC6" w14:paraId="4A7A76FE" w14:textId="77777777" w:rsidTr="00753BC6">
        <w:tc>
          <w:tcPr>
            <w:tcW w:w="2127" w:type="dxa"/>
            <w:vAlign w:val="center"/>
          </w:tcPr>
          <w:p w14:paraId="5D148368" w14:textId="6E0F193E" w:rsidR="003614BA" w:rsidRPr="00753BC6" w:rsidRDefault="003614BA" w:rsidP="00753BC6">
            <w:pPr>
              <w:pStyle w:val="a6"/>
              <w:ind w:left="0" w:right="-159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</w:t>
            </w:r>
            <w:r w:rsidR="0072268D" w:rsidRPr="00753BC6">
              <w:rPr>
                <w:b w:val="0"/>
                <w:bCs w:val="0"/>
                <w:noProof/>
                <w:sz w:val="20"/>
                <w:szCs w:val="20"/>
              </w:rPr>
              <w:t>1</w:t>
            </w:r>
            <w:r w:rsidR="0043382D" w:rsidRPr="00753BC6">
              <w:rPr>
                <w:b w:val="0"/>
                <w:bCs w:val="0"/>
                <w:noProof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77020199" w14:textId="61DBEA7C" w:rsidR="003614BA" w:rsidRPr="00753BC6" w:rsidRDefault="0043382D" w:rsidP="00753BC6">
            <w:pPr>
              <w:pStyle w:val="a6"/>
              <w:ind w:left="0" w:right="-107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E101</w:t>
            </w:r>
          </w:p>
        </w:tc>
        <w:tc>
          <w:tcPr>
            <w:tcW w:w="2268" w:type="dxa"/>
            <w:vAlign w:val="center"/>
          </w:tcPr>
          <w:p w14:paraId="23043C1A" w14:textId="4849B7D9" w:rsidR="003614BA" w:rsidRPr="00753BC6" w:rsidRDefault="0043382D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TSF 001</w:t>
            </w:r>
          </w:p>
        </w:tc>
        <w:tc>
          <w:tcPr>
            <w:tcW w:w="4820" w:type="dxa"/>
            <w:shd w:val="clear" w:color="auto" w:fill="92D050"/>
            <w:vAlign w:val="center"/>
          </w:tcPr>
          <w:p w14:paraId="74826C1C" w14:textId="394CFACF" w:rsidR="003614BA" w:rsidRPr="00753BC6" w:rsidRDefault="0043382D" w:rsidP="00753BC6">
            <w:pPr>
              <w:pStyle w:val="a6"/>
              <w:ind w:left="0" w:right="-244"/>
              <w:jc w:val="center"/>
              <w:rPr>
                <w:b w:val="0"/>
                <w:bCs w:val="0"/>
                <w:noProof/>
                <w:sz w:val="20"/>
                <w:szCs w:val="20"/>
                <w:lang w:val="ru-RU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Проверка ВУ-1 (цикл 2)</w:t>
            </w:r>
          </w:p>
        </w:tc>
      </w:tr>
      <w:tr w:rsidR="003614BA" w:rsidRPr="00753BC6" w14:paraId="323740BB" w14:textId="77777777" w:rsidTr="00753BC6">
        <w:tc>
          <w:tcPr>
            <w:tcW w:w="2127" w:type="dxa"/>
            <w:vAlign w:val="center"/>
          </w:tcPr>
          <w:p w14:paraId="5733BBD3" w14:textId="4DC2BBF6" w:rsidR="003614BA" w:rsidRPr="00753BC6" w:rsidRDefault="003614BA" w:rsidP="00753BC6">
            <w:pPr>
              <w:pStyle w:val="a6"/>
              <w:ind w:left="0" w:right="-159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</w:t>
            </w:r>
            <w:r w:rsidR="0072268D" w:rsidRPr="00753BC6">
              <w:rPr>
                <w:b w:val="0"/>
                <w:bCs w:val="0"/>
                <w:noProof/>
                <w:sz w:val="20"/>
                <w:szCs w:val="20"/>
              </w:rPr>
              <w:t>16</w:t>
            </w:r>
          </w:p>
        </w:tc>
        <w:tc>
          <w:tcPr>
            <w:tcW w:w="1701" w:type="dxa"/>
            <w:vAlign w:val="center"/>
          </w:tcPr>
          <w:p w14:paraId="76B9676A" w14:textId="3EF246D3" w:rsidR="003614BA" w:rsidRPr="00753BC6" w:rsidRDefault="0043382D" w:rsidP="00753BC6">
            <w:pPr>
              <w:pStyle w:val="a6"/>
              <w:ind w:left="0" w:right="-107"/>
              <w:jc w:val="center"/>
              <w:rPr>
                <w:b w:val="0"/>
                <w:bCs w:val="0"/>
                <w:noProof/>
                <w:sz w:val="20"/>
                <w:szCs w:val="20"/>
                <w:lang w:val="ru-RU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С019</w:t>
            </w:r>
          </w:p>
        </w:tc>
        <w:tc>
          <w:tcPr>
            <w:tcW w:w="2268" w:type="dxa"/>
            <w:vAlign w:val="center"/>
          </w:tcPr>
          <w:p w14:paraId="41C13E93" w14:textId="6FF85D50" w:rsidR="003614BA" w:rsidRPr="00753BC6" w:rsidRDefault="0043382D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BR 019</w:t>
            </w:r>
          </w:p>
        </w:tc>
        <w:tc>
          <w:tcPr>
            <w:tcW w:w="4820" w:type="dxa"/>
            <w:vAlign w:val="center"/>
          </w:tcPr>
          <w:p w14:paraId="2D8A6AFD" w14:textId="2121E218" w:rsidR="003614BA" w:rsidRPr="00753BC6" w:rsidRDefault="001A7041" w:rsidP="00753BC6">
            <w:pPr>
              <w:pStyle w:val="a6"/>
              <w:ind w:left="0" w:right="-244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019 -&gt; CK</w:t>
            </w:r>
          </w:p>
        </w:tc>
      </w:tr>
      <w:tr w:rsidR="003614BA" w:rsidRPr="00753BC6" w14:paraId="277FE4E5" w14:textId="77777777" w:rsidTr="00753BC6">
        <w:tc>
          <w:tcPr>
            <w:tcW w:w="2127" w:type="dxa"/>
            <w:vAlign w:val="center"/>
          </w:tcPr>
          <w:p w14:paraId="0CBB1117" w14:textId="03675360" w:rsidR="003614BA" w:rsidRPr="00753BC6" w:rsidRDefault="003614BA" w:rsidP="00753BC6">
            <w:pPr>
              <w:pStyle w:val="a6"/>
              <w:ind w:left="0" w:right="-159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</w:t>
            </w:r>
            <w:r w:rsidR="0072268D" w:rsidRPr="00753BC6">
              <w:rPr>
                <w:b w:val="0"/>
                <w:bCs w:val="0"/>
                <w:noProof/>
                <w:sz w:val="20"/>
                <w:szCs w:val="20"/>
              </w:rPr>
              <w:t>17</w:t>
            </w:r>
          </w:p>
        </w:tc>
        <w:tc>
          <w:tcPr>
            <w:tcW w:w="1701" w:type="dxa"/>
            <w:vAlign w:val="center"/>
          </w:tcPr>
          <w:p w14:paraId="7F8B59F2" w14:textId="25D13A07" w:rsidR="003614BA" w:rsidRPr="00753BC6" w:rsidRDefault="003614BA" w:rsidP="00753BC6">
            <w:pPr>
              <w:pStyle w:val="a6"/>
              <w:ind w:left="0" w:right="-107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C</w:t>
            </w:r>
            <w:r w:rsidR="0043382D" w:rsidRPr="00753BC6">
              <w:rPr>
                <w:b w:val="0"/>
                <w:bCs w:val="0"/>
                <w:noProof/>
                <w:sz w:val="20"/>
                <w:szCs w:val="20"/>
              </w:rPr>
              <w:t>030</w:t>
            </w:r>
          </w:p>
        </w:tc>
        <w:tc>
          <w:tcPr>
            <w:tcW w:w="2268" w:type="dxa"/>
            <w:vAlign w:val="center"/>
          </w:tcPr>
          <w:p w14:paraId="20069AC4" w14:textId="1A7CC997" w:rsidR="003614BA" w:rsidRPr="00753BC6" w:rsidRDefault="000326A5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 xml:space="preserve">BR </w:t>
            </w:r>
            <w:r w:rsidR="0043382D" w:rsidRPr="00753BC6">
              <w:rPr>
                <w:b w:val="0"/>
                <w:bCs w:val="0"/>
                <w:noProof/>
                <w:sz w:val="20"/>
                <w:szCs w:val="20"/>
              </w:rPr>
              <w:t>030</w:t>
            </w:r>
          </w:p>
        </w:tc>
        <w:tc>
          <w:tcPr>
            <w:tcW w:w="4820" w:type="dxa"/>
            <w:vAlign w:val="center"/>
          </w:tcPr>
          <w:p w14:paraId="386C22CD" w14:textId="7D7A763C" w:rsidR="003614BA" w:rsidRPr="00753BC6" w:rsidRDefault="001A7041" w:rsidP="00753BC6">
            <w:pPr>
              <w:pStyle w:val="a6"/>
              <w:ind w:left="0" w:right="-244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030 -&gt; CK</w:t>
            </w:r>
          </w:p>
        </w:tc>
      </w:tr>
      <w:tr w:rsidR="003614BA" w:rsidRPr="00753BC6" w14:paraId="2BB56F1D" w14:textId="77777777" w:rsidTr="00753BC6">
        <w:tc>
          <w:tcPr>
            <w:tcW w:w="2127" w:type="dxa"/>
            <w:vAlign w:val="center"/>
          </w:tcPr>
          <w:p w14:paraId="707CF789" w14:textId="5807551C" w:rsidR="003614BA" w:rsidRPr="00753BC6" w:rsidRDefault="003614BA" w:rsidP="00753BC6">
            <w:pPr>
              <w:pStyle w:val="a6"/>
              <w:ind w:left="0" w:right="-159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</w:t>
            </w:r>
            <w:r w:rsidR="0072268D" w:rsidRPr="00753BC6">
              <w:rPr>
                <w:b w:val="0"/>
                <w:bCs w:val="0"/>
                <w:noProof/>
                <w:sz w:val="20"/>
                <w:szCs w:val="20"/>
              </w:rPr>
              <w:t>18</w:t>
            </w:r>
          </w:p>
        </w:tc>
        <w:tc>
          <w:tcPr>
            <w:tcW w:w="1701" w:type="dxa"/>
            <w:vAlign w:val="center"/>
          </w:tcPr>
          <w:p w14:paraId="05313484" w14:textId="1AC84977" w:rsidR="003614BA" w:rsidRPr="00753BC6" w:rsidRDefault="0043382D" w:rsidP="00753BC6">
            <w:pPr>
              <w:pStyle w:val="a6"/>
              <w:ind w:left="0" w:right="-107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F200</w:t>
            </w:r>
          </w:p>
        </w:tc>
        <w:tc>
          <w:tcPr>
            <w:tcW w:w="2268" w:type="dxa"/>
            <w:vAlign w:val="center"/>
          </w:tcPr>
          <w:p w14:paraId="4BB8553D" w14:textId="261D9B2E" w:rsidR="003614BA" w:rsidRPr="00753BC6" w:rsidRDefault="0043382D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CLA</w:t>
            </w:r>
          </w:p>
        </w:tc>
        <w:tc>
          <w:tcPr>
            <w:tcW w:w="4820" w:type="dxa"/>
            <w:vAlign w:val="center"/>
          </w:tcPr>
          <w:p w14:paraId="79AAE238" w14:textId="3478333E" w:rsidR="003614BA" w:rsidRPr="00753BC6" w:rsidRDefault="001A7041" w:rsidP="00753BC6">
            <w:pPr>
              <w:pStyle w:val="a6"/>
              <w:ind w:left="0" w:right="-244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0 -&gt; A</w:t>
            </w:r>
          </w:p>
        </w:tc>
      </w:tr>
      <w:tr w:rsidR="003614BA" w:rsidRPr="00753BC6" w14:paraId="70CFED41" w14:textId="77777777" w:rsidTr="00753BC6">
        <w:tc>
          <w:tcPr>
            <w:tcW w:w="2127" w:type="dxa"/>
            <w:vAlign w:val="center"/>
          </w:tcPr>
          <w:p w14:paraId="6A746D3F" w14:textId="40ACBCEB" w:rsidR="003614BA" w:rsidRPr="00753BC6" w:rsidRDefault="003614BA" w:rsidP="00753BC6">
            <w:pPr>
              <w:pStyle w:val="a6"/>
              <w:ind w:left="0" w:right="-159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</w:t>
            </w:r>
            <w:r w:rsidR="0072268D" w:rsidRPr="00753BC6">
              <w:rPr>
                <w:b w:val="0"/>
                <w:bCs w:val="0"/>
                <w:noProof/>
                <w:sz w:val="20"/>
                <w:szCs w:val="20"/>
              </w:rPr>
              <w:t>19</w:t>
            </w:r>
          </w:p>
        </w:tc>
        <w:tc>
          <w:tcPr>
            <w:tcW w:w="1701" w:type="dxa"/>
            <w:vAlign w:val="center"/>
          </w:tcPr>
          <w:p w14:paraId="0F8FEF31" w14:textId="2FBDDA10" w:rsidR="003614BA" w:rsidRPr="00753BC6" w:rsidRDefault="0043382D" w:rsidP="00753BC6">
            <w:pPr>
              <w:pStyle w:val="a6"/>
              <w:ind w:left="0" w:right="-107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F300</w:t>
            </w:r>
          </w:p>
        </w:tc>
        <w:tc>
          <w:tcPr>
            <w:tcW w:w="2268" w:type="dxa"/>
            <w:vAlign w:val="center"/>
          </w:tcPr>
          <w:p w14:paraId="1FD7F475" w14:textId="739A4A19" w:rsidR="003614BA" w:rsidRPr="00753BC6" w:rsidRDefault="0043382D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CLC</w:t>
            </w:r>
          </w:p>
        </w:tc>
        <w:tc>
          <w:tcPr>
            <w:tcW w:w="4820" w:type="dxa"/>
            <w:vAlign w:val="center"/>
          </w:tcPr>
          <w:p w14:paraId="3AC9F52F" w14:textId="4EEACD22" w:rsidR="003614BA" w:rsidRPr="00753BC6" w:rsidRDefault="001A7041" w:rsidP="00753BC6">
            <w:pPr>
              <w:pStyle w:val="a6"/>
              <w:ind w:left="0" w:right="-244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0 -&gt; C</w:t>
            </w:r>
          </w:p>
        </w:tc>
      </w:tr>
      <w:tr w:rsidR="003614BA" w:rsidRPr="00753BC6" w14:paraId="4F23AD5C" w14:textId="77777777" w:rsidTr="00753BC6">
        <w:tc>
          <w:tcPr>
            <w:tcW w:w="2127" w:type="dxa"/>
            <w:vAlign w:val="center"/>
          </w:tcPr>
          <w:p w14:paraId="73CDC701" w14:textId="3A9247C1" w:rsidR="003614BA" w:rsidRPr="00753BC6" w:rsidRDefault="003614BA" w:rsidP="00753BC6">
            <w:pPr>
              <w:pStyle w:val="a6"/>
              <w:ind w:left="0" w:right="-159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</w:t>
            </w:r>
            <w:r w:rsidR="0072268D" w:rsidRPr="00753BC6">
              <w:rPr>
                <w:b w:val="0"/>
                <w:bCs w:val="0"/>
                <w:noProof/>
                <w:sz w:val="20"/>
                <w:szCs w:val="20"/>
              </w:rPr>
              <w:t>1A</w:t>
            </w:r>
          </w:p>
        </w:tc>
        <w:tc>
          <w:tcPr>
            <w:tcW w:w="1701" w:type="dxa"/>
            <w:vAlign w:val="center"/>
          </w:tcPr>
          <w:p w14:paraId="38585CE3" w14:textId="4617107B" w:rsidR="003614BA" w:rsidRPr="00753BC6" w:rsidRDefault="0043382D" w:rsidP="00753BC6">
            <w:pPr>
              <w:pStyle w:val="a6"/>
              <w:ind w:left="0" w:right="-107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E103</w:t>
            </w:r>
          </w:p>
        </w:tc>
        <w:tc>
          <w:tcPr>
            <w:tcW w:w="2268" w:type="dxa"/>
            <w:vAlign w:val="center"/>
          </w:tcPr>
          <w:p w14:paraId="30F03D1E" w14:textId="5888FA37" w:rsidR="003614BA" w:rsidRPr="00753BC6" w:rsidRDefault="0043382D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TSF103</w:t>
            </w:r>
          </w:p>
        </w:tc>
        <w:tc>
          <w:tcPr>
            <w:tcW w:w="4820" w:type="dxa"/>
            <w:vAlign w:val="center"/>
          </w:tcPr>
          <w:p w14:paraId="0B657AC6" w14:textId="12D4C0B8" w:rsidR="003614BA" w:rsidRPr="00753BC6" w:rsidRDefault="0043382D" w:rsidP="00753BC6">
            <w:pPr>
              <w:pStyle w:val="a6"/>
              <w:ind w:left="0" w:right="-244"/>
              <w:jc w:val="center"/>
              <w:rPr>
                <w:b w:val="0"/>
                <w:bCs w:val="0"/>
                <w:noProof/>
                <w:sz w:val="20"/>
                <w:szCs w:val="20"/>
                <w:lang w:val="ru-RU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Проверка ВУ-3</w:t>
            </w:r>
          </w:p>
        </w:tc>
      </w:tr>
      <w:tr w:rsidR="003614BA" w:rsidRPr="00753BC6" w14:paraId="0ED33515" w14:textId="77777777" w:rsidTr="00753BC6">
        <w:tc>
          <w:tcPr>
            <w:tcW w:w="2127" w:type="dxa"/>
            <w:vAlign w:val="center"/>
          </w:tcPr>
          <w:p w14:paraId="26BE7B70" w14:textId="1F2BC5F9" w:rsidR="003614BA" w:rsidRPr="00753BC6" w:rsidRDefault="003614BA" w:rsidP="00753BC6">
            <w:pPr>
              <w:pStyle w:val="a6"/>
              <w:ind w:left="0" w:right="-159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01</w:t>
            </w:r>
            <w:r w:rsidR="0072268D" w:rsidRPr="00753BC6">
              <w:rPr>
                <w:b w:val="0"/>
                <w:bCs w:val="0"/>
                <w:noProof/>
                <w:sz w:val="20"/>
                <w:szCs w:val="20"/>
              </w:rPr>
              <w:t>B</w:t>
            </w:r>
          </w:p>
        </w:tc>
        <w:tc>
          <w:tcPr>
            <w:tcW w:w="1701" w:type="dxa"/>
            <w:vAlign w:val="center"/>
          </w:tcPr>
          <w:p w14:paraId="7492496E" w14:textId="263E00DA" w:rsidR="003614BA" w:rsidRPr="00753BC6" w:rsidRDefault="0043382D" w:rsidP="00753BC6">
            <w:pPr>
              <w:pStyle w:val="a6"/>
              <w:ind w:left="0" w:right="-107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C</w:t>
            </w: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01</w:t>
            </w:r>
            <w:r w:rsidRPr="00753BC6">
              <w:rPr>
                <w:b w:val="0"/>
                <w:bCs w:val="0"/>
                <w:noProof/>
                <w:sz w:val="20"/>
                <w:szCs w:val="20"/>
              </w:rPr>
              <w:t>D</w:t>
            </w:r>
          </w:p>
        </w:tc>
        <w:tc>
          <w:tcPr>
            <w:tcW w:w="2268" w:type="dxa"/>
            <w:vAlign w:val="center"/>
          </w:tcPr>
          <w:p w14:paraId="2B1807AF" w14:textId="007D43F7" w:rsidR="003614BA" w:rsidRPr="00753BC6" w:rsidRDefault="0043382D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BR 01D</w:t>
            </w:r>
          </w:p>
        </w:tc>
        <w:tc>
          <w:tcPr>
            <w:tcW w:w="4820" w:type="dxa"/>
            <w:vAlign w:val="center"/>
          </w:tcPr>
          <w:p w14:paraId="53EB8ED4" w14:textId="4E77B078" w:rsidR="003614BA" w:rsidRPr="00753BC6" w:rsidRDefault="001A7041" w:rsidP="00753BC6">
            <w:pPr>
              <w:pStyle w:val="a6"/>
              <w:ind w:left="0" w:right="-244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01D -&gt; CK</w:t>
            </w:r>
          </w:p>
        </w:tc>
      </w:tr>
      <w:tr w:rsidR="003614BA" w:rsidRPr="00753BC6" w14:paraId="12C1809F" w14:textId="77777777" w:rsidTr="00753BC6">
        <w:tc>
          <w:tcPr>
            <w:tcW w:w="2127" w:type="dxa"/>
            <w:vAlign w:val="center"/>
          </w:tcPr>
          <w:p w14:paraId="57A826D7" w14:textId="2F6E118C" w:rsidR="003614BA" w:rsidRPr="00753BC6" w:rsidRDefault="003614BA" w:rsidP="00753BC6">
            <w:pPr>
              <w:pStyle w:val="a6"/>
              <w:ind w:left="0" w:right="-159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01</w:t>
            </w:r>
            <w:r w:rsidR="0072268D" w:rsidRPr="00753BC6">
              <w:rPr>
                <w:b w:val="0"/>
                <w:bCs w:val="0"/>
                <w:noProof/>
                <w:sz w:val="20"/>
                <w:szCs w:val="20"/>
              </w:rPr>
              <w:t>C</w:t>
            </w:r>
          </w:p>
        </w:tc>
        <w:tc>
          <w:tcPr>
            <w:tcW w:w="1701" w:type="dxa"/>
            <w:vAlign w:val="center"/>
          </w:tcPr>
          <w:p w14:paraId="68E6F97E" w14:textId="53C4F1AC" w:rsidR="003614BA" w:rsidRPr="00753BC6" w:rsidRDefault="0043382D" w:rsidP="00753BC6">
            <w:pPr>
              <w:pStyle w:val="a6"/>
              <w:ind w:left="0" w:right="-107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C040</w:t>
            </w:r>
          </w:p>
        </w:tc>
        <w:tc>
          <w:tcPr>
            <w:tcW w:w="2268" w:type="dxa"/>
            <w:vAlign w:val="center"/>
          </w:tcPr>
          <w:p w14:paraId="7FFE4C7B" w14:textId="0A88A1F3" w:rsidR="003614BA" w:rsidRPr="00753BC6" w:rsidRDefault="000326A5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 xml:space="preserve">BR </w:t>
            </w:r>
            <w:r w:rsidR="0043382D" w:rsidRPr="00753BC6">
              <w:rPr>
                <w:b w:val="0"/>
                <w:bCs w:val="0"/>
                <w:noProof/>
                <w:sz w:val="20"/>
                <w:szCs w:val="20"/>
              </w:rPr>
              <w:t>040</w:t>
            </w:r>
          </w:p>
        </w:tc>
        <w:tc>
          <w:tcPr>
            <w:tcW w:w="4820" w:type="dxa"/>
            <w:vAlign w:val="center"/>
          </w:tcPr>
          <w:p w14:paraId="59C91899" w14:textId="3EB12097" w:rsidR="003614BA" w:rsidRPr="00753BC6" w:rsidRDefault="001A7041" w:rsidP="00753BC6">
            <w:pPr>
              <w:pStyle w:val="a6"/>
              <w:ind w:left="0" w:right="-244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040 -&gt; CK</w:t>
            </w:r>
          </w:p>
        </w:tc>
      </w:tr>
      <w:tr w:rsidR="003614BA" w:rsidRPr="00753BC6" w14:paraId="61DE6A7E" w14:textId="77777777" w:rsidTr="00753BC6">
        <w:tc>
          <w:tcPr>
            <w:tcW w:w="2127" w:type="dxa"/>
            <w:vAlign w:val="center"/>
          </w:tcPr>
          <w:p w14:paraId="247021D7" w14:textId="28809D1E" w:rsidR="003614BA" w:rsidRPr="00753BC6" w:rsidRDefault="003614BA" w:rsidP="00753BC6">
            <w:pPr>
              <w:pStyle w:val="a6"/>
              <w:ind w:left="0" w:right="-159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01</w:t>
            </w:r>
            <w:r w:rsidR="0072268D" w:rsidRPr="00753BC6">
              <w:rPr>
                <w:b w:val="0"/>
                <w:bCs w:val="0"/>
                <w:noProof/>
                <w:sz w:val="20"/>
                <w:szCs w:val="20"/>
              </w:rPr>
              <w:t>D</w:t>
            </w:r>
          </w:p>
        </w:tc>
        <w:tc>
          <w:tcPr>
            <w:tcW w:w="1701" w:type="dxa"/>
            <w:vAlign w:val="center"/>
          </w:tcPr>
          <w:p w14:paraId="7CCEF2EB" w14:textId="4F6E89D7" w:rsidR="003614BA" w:rsidRPr="00753BC6" w:rsidRDefault="0043382D" w:rsidP="00753BC6">
            <w:pPr>
              <w:pStyle w:val="a6"/>
              <w:ind w:left="0" w:right="-107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FA00</w:t>
            </w:r>
          </w:p>
        </w:tc>
        <w:tc>
          <w:tcPr>
            <w:tcW w:w="2268" w:type="dxa"/>
            <w:vAlign w:val="center"/>
          </w:tcPr>
          <w:p w14:paraId="2A4A1BF5" w14:textId="5C2CE644" w:rsidR="003614BA" w:rsidRPr="00753BC6" w:rsidRDefault="0043382D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EI</w:t>
            </w:r>
          </w:p>
        </w:tc>
        <w:tc>
          <w:tcPr>
            <w:tcW w:w="4820" w:type="dxa"/>
            <w:vAlign w:val="center"/>
          </w:tcPr>
          <w:p w14:paraId="781F3FC5" w14:textId="469A2C9A" w:rsidR="003614BA" w:rsidRPr="00753BC6" w:rsidRDefault="001A7041" w:rsidP="00753BC6">
            <w:pPr>
              <w:pStyle w:val="a6"/>
              <w:ind w:left="0" w:right="-244"/>
              <w:jc w:val="center"/>
              <w:rPr>
                <w:b w:val="0"/>
                <w:bCs w:val="0"/>
                <w:noProof/>
                <w:sz w:val="20"/>
                <w:szCs w:val="20"/>
                <w:lang w:val="ru-RU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Разрешение прерываний</w:t>
            </w:r>
          </w:p>
        </w:tc>
      </w:tr>
      <w:tr w:rsidR="001A7041" w:rsidRPr="00753BC6" w14:paraId="168B50F9" w14:textId="77777777" w:rsidTr="00753BC6">
        <w:tc>
          <w:tcPr>
            <w:tcW w:w="2127" w:type="dxa"/>
            <w:vAlign w:val="center"/>
          </w:tcPr>
          <w:p w14:paraId="2CA83C6A" w14:textId="660BB11C" w:rsidR="001A7041" w:rsidRPr="00753BC6" w:rsidRDefault="001A7041" w:rsidP="00753BC6">
            <w:pPr>
              <w:pStyle w:val="a6"/>
              <w:ind w:left="0" w:right="-159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01E</w:t>
            </w:r>
          </w:p>
        </w:tc>
        <w:tc>
          <w:tcPr>
            <w:tcW w:w="1701" w:type="dxa"/>
            <w:vAlign w:val="center"/>
          </w:tcPr>
          <w:p w14:paraId="4D2283C7" w14:textId="1239F948" w:rsidR="001A7041" w:rsidRPr="00753BC6" w:rsidRDefault="001A7041" w:rsidP="00753BC6">
            <w:pPr>
              <w:pStyle w:val="a6"/>
              <w:ind w:left="0" w:right="-107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C800</w:t>
            </w:r>
          </w:p>
        </w:tc>
        <w:tc>
          <w:tcPr>
            <w:tcW w:w="2268" w:type="dxa"/>
            <w:vAlign w:val="center"/>
          </w:tcPr>
          <w:p w14:paraId="402637E5" w14:textId="3A020553" w:rsidR="001A7041" w:rsidRPr="00753BC6" w:rsidRDefault="001A7041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BR (000)</w:t>
            </w:r>
          </w:p>
        </w:tc>
        <w:tc>
          <w:tcPr>
            <w:tcW w:w="4820" w:type="dxa"/>
            <w:vAlign w:val="center"/>
          </w:tcPr>
          <w:p w14:paraId="153B146D" w14:textId="74BE81A0" w:rsidR="001A7041" w:rsidRPr="00753BC6" w:rsidRDefault="001A7041" w:rsidP="00753BC6">
            <w:pPr>
              <w:pStyle w:val="a6"/>
              <w:ind w:left="0" w:right="-244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(000) -&gt; CK</w:t>
            </w:r>
          </w:p>
        </w:tc>
      </w:tr>
      <w:tr w:rsidR="001A7041" w:rsidRPr="00753BC6" w14:paraId="61E2449E" w14:textId="77777777" w:rsidTr="00753BC6">
        <w:tc>
          <w:tcPr>
            <w:tcW w:w="2127" w:type="dxa"/>
            <w:vAlign w:val="center"/>
          </w:tcPr>
          <w:p w14:paraId="79AE1CD9" w14:textId="5D211C5D" w:rsidR="001A7041" w:rsidRPr="00753BC6" w:rsidRDefault="001A7041" w:rsidP="00753BC6">
            <w:pPr>
              <w:pStyle w:val="a6"/>
              <w:ind w:left="0" w:right="-159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02D</w:t>
            </w:r>
          </w:p>
        </w:tc>
        <w:tc>
          <w:tcPr>
            <w:tcW w:w="1701" w:type="dxa"/>
            <w:vAlign w:val="center"/>
          </w:tcPr>
          <w:p w14:paraId="27959A1C" w14:textId="41BF70F8" w:rsidR="001A7041" w:rsidRPr="00753BC6" w:rsidRDefault="001A7041" w:rsidP="00753BC6">
            <w:pPr>
              <w:pStyle w:val="a6"/>
              <w:ind w:left="0" w:right="-107"/>
              <w:jc w:val="center"/>
              <w:rPr>
                <w:b w:val="0"/>
                <w:bCs w:val="0"/>
                <w:noProof/>
                <w:sz w:val="20"/>
                <w:szCs w:val="20"/>
                <w:lang w:val="ru-RU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0003</w:t>
            </w:r>
          </w:p>
        </w:tc>
        <w:tc>
          <w:tcPr>
            <w:tcW w:w="2268" w:type="dxa"/>
            <w:vAlign w:val="center"/>
          </w:tcPr>
          <w:p w14:paraId="3145DF97" w14:textId="7F5DBCED" w:rsidR="001A7041" w:rsidRPr="00753BC6" w:rsidRDefault="001A7041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ISZ 003</w:t>
            </w:r>
          </w:p>
        </w:tc>
        <w:tc>
          <w:tcPr>
            <w:tcW w:w="4820" w:type="dxa"/>
            <w:vAlign w:val="center"/>
          </w:tcPr>
          <w:p w14:paraId="609F7F44" w14:textId="63875644" w:rsidR="001A7041" w:rsidRPr="00753BC6" w:rsidRDefault="001A7041" w:rsidP="00753BC6">
            <w:pPr>
              <w:pStyle w:val="a6"/>
              <w:ind w:left="0" w:right="-244"/>
              <w:jc w:val="center"/>
              <w:rPr>
                <w:b w:val="0"/>
                <w:bCs w:val="0"/>
                <w:noProof/>
                <w:sz w:val="20"/>
                <w:szCs w:val="20"/>
                <w:lang w:val="ru-RU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Данные</w:t>
            </w:r>
          </w:p>
        </w:tc>
      </w:tr>
      <w:tr w:rsidR="001A7041" w:rsidRPr="00753BC6" w14:paraId="6FB4B1F2" w14:textId="77777777" w:rsidTr="00753BC6">
        <w:tc>
          <w:tcPr>
            <w:tcW w:w="2127" w:type="dxa"/>
            <w:vAlign w:val="center"/>
          </w:tcPr>
          <w:p w14:paraId="406F5756" w14:textId="04E61189" w:rsidR="001A7041" w:rsidRPr="00753BC6" w:rsidRDefault="001A7041" w:rsidP="00753BC6">
            <w:pPr>
              <w:pStyle w:val="a6"/>
              <w:ind w:left="0" w:right="-159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030</w:t>
            </w:r>
          </w:p>
        </w:tc>
        <w:tc>
          <w:tcPr>
            <w:tcW w:w="1701" w:type="dxa"/>
            <w:vAlign w:val="center"/>
          </w:tcPr>
          <w:p w14:paraId="0A765457" w14:textId="12866BD0" w:rsidR="001A7041" w:rsidRPr="00753BC6" w:rsidRDefault="001A7041" w:rsidP="00753BC6">
            <w:pPr>
              <w:pStyle w:val="a6"/>
              <w:ind w:left="0" w:right="-107"/>
              <w:jc w:val="center"/>
              <w:rPr>
                <w:b w:val="0"/>
                <w:bCs w:val="0"/>
                <w:noProof/>
                <w:sz w:val="20"/>
                <w:szCs w:val="20"/>
                <w:lang w:val="ru-RU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400</w:t>
            </w: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5</w:t>
            </w:r>
          </w:p>
        </w:tc>
        <w:tc>
          <w:tcPr>
            <w:tcW w:w="2268" w:type="dxa"/>
            <w:vAlign w:val="center"/>
          </w:tcPr>
          <w:p w14:paraId="788E35C4" w14:textId="46066FDB" w:rsidR="001A7041" w:rsidRPr="00753BC6" w:rsidRDefault="001A7041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ADD 005</w:t>
            </w:r>
          </w:p>
        </w:tc>
        <w:tc>
          <w:tcPr>
            <w:tcW w:w="4820" w:type="dxa"/>
            <w:shd w:val="clear" w:color="auto" w:fill="92D050"/>
            <w:vAlign w:val="center"/>
          </w:tcPr>
          <w:p w14:paraId="02B187D5" w14:textId="4A5B6667" w:rsidR="001A7041" w:rsidRPr="00753BC6" w:rsidRDefault="001A7041" w:rsidP="00753BC6">
            <w:pPr>
              <w:pStyle w:val="a6"/>
              <w:ind w:left="0" w:right="-244"/>
              <w:jc w:val="center"/>
              <w:rPr>
                <w:b w:val="0"/>
                <w:bCs w:val="0"/>
                <w:noProof/>
                <w:sz w:val="20"/>
                <w:szCs w:val="20"/>
                <w:lang w:val="ru-RU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Обработка ВУ-1</w:t>
            </w:r>
          </w:p>
        </w:tc>
      </w:tr>
      <w:tr w:rsidR="001A7041" w:rsidRPr="00753BC6" w14:paraId="5A2175C7" w14:textId="77777777" w:rsidTr="00753BC6">
        <w:tc>
          <w:tcPr>
            <w:tcW w:w="2127" w:type="dxa"/>
            <w:vAlign w:val="center"/>
          </w:tcPr>
          <w:p w14:paraId="6CA2ECBD" w14:textId="6FBFC2BF" w:rsidR="001A7041" w:rsidRPr="00753BC6" w:rsidRDefault="001A7041" w:rsidP="00753BC6">
            <w:pPr>
              <w:pStyle w:val="a6"/>
              <w:ind w:left="0" w:right="-159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031</w:t>
            </w:r>
          </w:p>
        </w:tc>
        <w:tc>
          <w:tcPr>
            <w:tcW w:w="1701" w:type="dxa"/>
            <w:vAlign w:val="center"/>
          </w:tcPr>
          <w:p w14:paraId="41610E1D" w14:textId="007009F2" w:rsidR="001A7041" w:rsidRPr="00753BC6" w:rsidRDefault="001A7041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400</w:t>
            </w: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5</w:t>
            </w:r>
          </w:p>
        </w:tc>
        <w:tc>
          <w:tcPr>
            <w:tcW w:w="2268" w:type="dxa"/>
            <w:vAlign w:val="center"/>
          </w:tcPr>
          <w:p w14:paraId="43674753" w14:textId="5FEEEA5F" w:rsidR="001A7041" w:rsidRPr="00753BC6" w:rsidRDefault="001A7041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ADD 005</w:t>
            </w:r>
          </w:p>
        </w:tc>
        <w:tc>
          <w:tcPr>
            <w:tcW w:w="4820" w:type="dxa"/>
            <w:vAlign w:val="center"/>
          </w:tcPr>
          <w:p w14:paraId="6C281E5B" w14:textId="6B5800C9" w:rsidR="001A7041" w:rsidRPr="00753BC6" w:rsidRDefault="001A7041" w:rsidP="00753BC6">
            <w:pPr>
              <w:pStyle w:val="a6"/>
              <w:ind w:left="0" w:right="-244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 xml:space="preserve">005 </w:t>
            </w: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 xml:space="preserve">+ </w:t>
            </w:r>
            <w:r w:rsidRPr="00753BC6">
              <w:rPr>
                <w:b w:val="0"/>
                <w:bCs w:val="0"/>
                <w:noProof/>
                <w:sz w:val="20"/>
                <w:szCs w:val="20"/>
              </w:rPr>
              <w:t>(A) -&gt; A</w:t>
            </w:r>
          </w:p>
        </w:tc>
      </w:tr>
      <w:tr w:rsidR="001A7041" w:rsidRPr="00753BC6" w14:paraId="3C841FBA" w14:textId="77777777" w:rsidTr="00753BC6">
        <w:tc>
          <w:tcPr>
            <w:tcW w:w="2127" w:type="dxa"/>
            <w:vAlign w:val="center"/>
          </w:tcPr>
          <w:p w14:paraId="50B042B6" w14:textId="17F12F2D" w:rsidR="001A7041" w:rsidRPr="00753BC6" w:rsidRDefault="001A7041" w:rsidP="00753BC6">
            <w:pPr>
              <w:pStyle w:val="a6"/>
              <w:ind w:left="0" w:right="-159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032</w:t>
            </w:r>
          </w:p>
        </w:tc>
        <w:tc>
          <w:tcPr>
            <w:tcW w:w="1701" w:type="dxa"/>
            <w:vAlign w:val="center"/>
          </w:tcPr>
          <w:p w14:paraId="14FC1DC8" w14:textId="76A36251" w:rsidR="001A7041" w:rsidRPr="00753BC6" w:rsidRDefault="001A7041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40</w:t>
            </w: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2</w:t>
            </w:r>
            <w:r w:rsidRPr="00753BC6">
              <w:rPr>
                <w:b w:val="0"/>
                <w:bCs w:val="0"/>
                <w:noProof/>
                <w:sz w:val="20"/>
                <w:szCs w:val="20"/>
              </w:rPr>
              <w:t>D</w:t>
            </w:r>
          </w:p>
        </w:tc>
        <w:tc>
          <w:tcPr>
            <w:tcW w:w="2268" w:type="dxa"/>
            <w:vAlign w:val="center"/>
          </w:tcPr>
          <w:p w14:paraId="270F3715" w14:textId="4F16CB15" w:rsidR="001A7041" w:rsidRPr="00753BC6" w:rsidRDefault="001A7041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ADD 02D</w:t>
            </w:r>
          </w:p>
        </w:tc>
        <w:tc>
          <w:tcPr>
            <w:tcW w:w="4820" w:type="dxa"/>
            <w:vAlign w:val="center"/>
          </w:tcPr>
          <w:p w14:paraId="0DC0E7AA" w14:textId="5CE58A1B" w:rsidR="001A7041" w:rsidRPr="00753BC6" w:rsidRDefault="001A7041" w:rsidP="00753BC6">
            <w:pPr>
              <w:pStyle w:val="a6"/>
              <w:ind w:left="0" w:right="-244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02D + (A) -&gt; A</w:t>
            </w:r>
          </w:p>
        </w:tc>
      </w:tr>
      <w:tr w:rsidR="001A7041" w:rsidRPr="00753BC6" w14:paraId="622C9732" w14:textId="77777777" w:rsidTr="00753BC6">
        <w:tc>
          <w:tcPr>
            <w:tcW w:w="2127" w:type="dxa"/>
            <w:vAlign w:val="center"/>
          </w:tcPr>
          <w:p w14:paraId="33C1FA8A" w14:textId="39D4E3A1" w:rsidR="001A7041" w:rsidRPr="00753BC6" w:rsidRDefault="001A7041" w:rsidP="00753BC6">
            <w:pPr>
              <w:pStyle w:val="a6"/>
              <w:ind w:left="0" w:right="-159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033</w:t>
            </w:r>
          </w:p>
        </w:tc>
        <w:tc>
          <w:tcPr>
            <w:tcW w:w="1701" w:type="dxa"/>
            <w:vAlign w:val="center"/>
          </w:tcPr>
          <w:p w14:paraId="33B53D0D" w14:textId="68F6B1B5" w:rsidR="001A7041" w:rsidRPr="00753BC6" w:rsidRDefault="001A7041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F700</w:t>
            </w:r>
          </w:p>
        </w:tc>
        <w:tc>
          <w:tcPr>
            <w:tcW w:w="2268" w:type="dxa"/>
            <w:vAlign w:val="center"/>
          </w:tcPr>
          <w:p w14:paraId="4AF3E90C" w14:textId="73FC0376" w:rsidR="001A7041" w:rsidRPr="00753BC6" w:rsidRDefault="001A7041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ROR</w:t>
            </w:r>
          </w:p>
        </w:tc>
        <w:tc>
          <w:tcPr>
            <w:tcW w:w="4820" w:type="dxa"/>
            <w:vAlign w:val="center"/>
          </w:tcPr>
          <w:p w14:paraId="0A405C96" w14:textId="5BE69EF1" w:rsidR="001A7041" w:rsidRPr="00753BC6" w:rsidRDefault="001A7041" w:rsidP="00753BC6">
            <w:pPr>
              <w:pStyle w:val="a6"/>
              <w:ind w:left="0" w:right="-244"/>
              <w:jc w:val="center"/>
              <w:rPr>
                <w:b w:val="0"/>
                <w:bCs w:val="0"/>
                <w:noProof/>
                <w:sz w:val="20"/>
                <w:szCs w:val="20"/>
                <w:lang w:val="ru-RU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 xml:space="preserve">Сдвиг </w:t>
            </w:r>
            <w:r w:rsidRPr="00753BC6">
              <w:rPr>
                <w:b w:val="0"/>
                <w:bCs w:val="0"/>
                <w:noProof/>
                <w:sz w:val="20"/>
                <w:szCs w:val="20"/>
              </w:rPr>
              <w:t xml:space="preserve">A </w:t>
            </w: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вправо</w:t>
            </w:r>
          </w:p>
        </w:tc>
      </w:tr>
      <w:tr w:rsidR="001A7041" w:rsidRPr="00753BC6" w14:paraId="2980F410" w14:textId="77777777" w:rsidTr="00753BC6">
        <w:tc>
          <w:tcPr>
            <w:tcW w:w="2127" w:type="dxa"/>
            <w:vAlign w:val="center"/>
          </w:tcPr>
          <w:p w14:paraId="63B1358C" w14:textId="1F2ED7EC" w:rsidR="001A7041" w:rsidRPr="00753BC6" w:rsidRDefault="001A7041" w:rsidP="00753BC6">
            <w:pPr>
              <w:pStyle w:val="a6"/>
              <w:ind w:left="0" w:right="-159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034</w:t>
            </w:r>
          </w:p>
        </w:tc>
        <w:tc>
          <w:tcPr>
            <w:tcW w:w="1701" w:type="dxa"/>
            <w:vAlign w:val="center"/>
          </w:tcPr>
          <w:p w14:paraId="20603AA4" w14:textId="627CD3E6" w:rsidR="001A7041" w:rsidRPr="00753BC6" w:rsidRDefault="001A7041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  <w:lang w:val="ru-RU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E30</w:t>
            </w: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3</w:t>
            </w:r>
          </w:p>
        </w:tc>
        <w:tc>
          <w:tcPr>
            <w:tcW w:w="2268" w:type="dxa"/>
            <w:vAlign w:val="center"/>
          </w:tcPr>
          <w:p w14:paraId="26B665F2" w14:textId="6ECC964D" w:rsidR="001A7041" w:rsidRPr="00753BC6" w:rsidRDefault="001A7041" w:rsidP="00753BC6">
            <w:pPr>
              <w:pStyle w:val="a6"/>
              <w:ind w:left="0" w:right="-83"/>
              <w:jc w:val="center"/>
              <w:rPr>
                <w:sz w:val="20"/>
                <w:szCs w:val="20"/>
                <w:lang w:val="ru-RU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OUT 00</w:t>
            </w: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3</w:t>
            </w:r>
          </w:p>
        </w:tc>
        <w:tc>
          <w:tcPr>
            <w:tcW w:w="4820" w:type="dxa"/>
            <w:vAlign w:val="center"/>
          </w:tcPr>
          <w:p w14:paraId="3E71A984" w14:textId="55011F99" w:rsidR="001A7041" w:rsidRPr="00753BC6" w:rsidRDefault="000F6951" w:rsidP="00753BC6">
            <w:pPr>
              <w:pStyle w:val="a6"/>
              <w:ind w:left="0" w:right="-244"/>
              <w:jc w:val="center"/>
              <w:rPr>
                <w:b w:val="0"/>
                <w:bCs w:val="0"/>
                <w:noProof/>
                <w:sz w:val="20"/>
                <w:szCs w:val="20"/>
                <w:lang w:val="ru-RU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Вывод в ВУ-3</w:t>
            </w:r>
          </w:p>
        </w:tc>
      </w:tr>
      <w:tr w:rsidR="001A7041" w:rsidRPr="00753BC6" w14:paraId="7FE8FC53" w14:textId="77777777" w:rsidTr="00753BC6">
        <w:tc>
          <w:tcPr>
            <w:tcW w:w="2127" w:type="dxa"/>
            <w:vAlign w:val="center"/>
          </w:tcPr>
          <w:p w14:paraId="531FCBC0" w14:textId="3A5A4F25" w:rsidR="001A7041" w:rsidRPr="00753BC6" w:rsidRDefault="001A7041" w:rsidP="00753BC6">
            <w:pPr>
              <w:pStyle w:val="a6"/>
              <w:ind w:left="0" w:right="-159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035</w:t>
            </w:r>
          </w:p>
        </w:tc>
        <w:tc>
          <w:tcPr>
            <w:tcW w:w="1701" w:type="dxa"/>
            <w:vAlign w:val="center"/>
          </w:tcPr>
          <w:p w14:paraId="05D85899" w14:textId="1CA7F7D3" w:rsidR="001A7041" w:rsidRPr="00753BC6" w:rsidRDefault="001A7041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E001</w:t>
            </w:r>
          </w:p>
        </w:tc>
        <w:tc>
          <w:tcPr>
            <w:tcW w:w="2268" w:type="dxa"/>
            <w:vAlign w:val="center"/>
          </w:tcPr>
          <w:p w14:paraId="57CBA2DF" w14:textId="781A146A" w:rsidR="001A7041" w:rsidRPr="00753BC6" w:rsidRDefault="001A7041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CLF 001</w:t>
            </w:r>
          </w:p>
        </w:tc>
        <w:tc>
          <w:tcPr>
            <w:tcW w:w="4820" w:type="dxa"/>
            <w:vAlign w:val="center"/>
          </w:tcPr>
          <w:p w14:paraId="3A34352E" w14:textId="531C2530" w:rsidR="001A7041" w:rsidRPr="00753BC6" w:rsidRDefault="000F6951" w:rsidP="00753BC6">
            <w:pPr>
              <w:pStyle w:val="a6"/>
              <w:ind w:left="0" w:right="-244"/>
              <w:jc w:val="center"/>
              <w:rPr>
                <w:b w:val="0"/>
                <w:bCs w:val="0"/>
                <w:noProof/>
                <w:sz w:val="20"/>
                <w:szCs w:val="20"/>
                <w:lang w:val="ru-RU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Очистка Флага ВУ-1</w:t>
            </w:r>
          </w:p>
        </w:tc>
      </w:tr>
      <w:tr w:rsidR="001A7041" w:rsidRPr="00753BC6" w14:paraId="3CB129C4" w14:textId="77777777" w:rsidTr="00753BC6">
        <w:tc>
          <w:tcPr>
            <w:tcW w:w="2127" w:type="dxa"/>
            <w:vAlign w:val="center"/>
          </w:tcPr>
          <w:p w14:paraId="2824FB75" w14:textId="6E04155F" w:rsidR="001A7041" w:rsidRPr="00753BC6" w:rsidRDefault="001A7041" w:rsidP="00753BC6">
            <w:pPr>
              <w:pStyle w:val="a6"/>
              <w:ind w:left="0" w:right="-159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036</w:t>
            </w:r>
          </w:p>
        </w:tc>
        <w:tc>
          <w:tcPr>
            <w:tcW w:w="1701" w:type="dxa"/>
            <w:vAlign w:val="center"/>
          </w:tcPr>
          <w:p w14:paraId="2DCF825C" w14:textId="05759A50" w:rsidR="001A7041" w:rsidRPr="00753BC6" w:rsidRDefault="001A7041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F200</w:t>
            </w:r>
          </w:p>
        </w:tc>
        <w:tc>
          <w:tcPr>
            <w:tcW w:w="2268" w:type="dxa"/>
            <w:vAlign w:val="center"/>
          </w:tcPr>
          <w:p w14:paraId="0CC8C882" w14:textId="37F401F9" w:rsidR="001A7041" w:rsidRPr="00753BC6" w:rsidRDefault="001A7041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CLA</w:t>
            </w:r>
          </w:p>
        </w:tc>
        <w:tc>
          <w:tcPr>
            <w:tcW w:w="4820" w:type="dxa"/>
            <w:shd w:val="clear" w:color="auto" w:fill="92D050"/>
            <w:vAlign w:val="center"/>
          </w:tcPr>
          <w:p w14:paraId="0DC0E8D7" w14:textId="5A14BB95" w:rsidR="001A7041" w:rsidRPr="00753BC6" w:rsidRDefault="001A7041" w:rsidP="00753BC6">
            <w:pPr>
              <w:pStyle w:val="a6"/>
              <w:ind w:left="0" w:right="-244"/>
              <w:jc w:val="center"/>
              <w:rPr>
                <w:b w:val="0"/>
                <w:bCs w:val="0"/>
                <w:noProof/>
                <w:sz w:val="20"/>
                <w:szCs w:val="20"/>
                <w:lang w:val="ru-RU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Счётчик прерываний</w:t>
            </w:r>
          </w:p>
        </w:tc>
      </w:tr>
      <w:tr w:rsidR="001A7041" w:rsidRPr="00753BC6" w14:paraId="63C8B8FB" w14:textId="77777777" w:rsidTr="00753BC6">
        <w:tc>
          <w:tcPr>
            <w:tcW w:w="2127" w:type="dxa"/>
            <w:vAlign w:val="center"/>
          </w:tcPr>
          <w:p w14:paraId="739C1DBD" w14:textId="78E06D32" w:rsidR="001A7041" w:rsidRPr="00753BC6" w:rsidRDefault="001A7041" w:rsidP="00753BC6">
            <w:pPr>
              <w:pStyle w:val="a6"/>
              <w:ind w:left="0" w:right="-159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037</w:t>
            </w:r>
          </w:p>
        </w:tc>
        <w:tc>
          <w:tcPr>
            <w:tcW w:w="1701" w:type="dxa"/>
            <w:vAlign w:val="center"/>
          </w:tcPr>
          <w:p w14:paraId="472DDE2F" w14:textId="7F90278F" w:rsidR="001A7041" w:rsidRPr="00753BC6" w:rsidRDefault="001A7041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E200</w:t>
            </w:r>
          </w:p>
        </w:tc>
        <w:tc>
          <w:tcPr>
            <w:tcW w:w="2268" w:type="dxa"/>
            <w:vAlign w:val="center"/>
          </w:tcPr>
          <w:p w14:paraId="45B19B19" w14:textId="5125BC09" w:rsidR="001A7041" w:rsidRPr="00753BC6" w:rsidRDefault="001A7041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IN 000</w:t>
            </w:r>
          </w:p>
        </w:tc>
        <w:tc>
          <w:tcPr>
            <w:tcW w:w="4820" w:type="dxa"/>
            <w:vAlign w:val="center"/>
          </w:tcPr>
          <w:p w14:paraId="4997E8BF" w14:textId="34E67181" w:rsidR="001A7041" w:rsidRPr="00753BC6" w:rsidRDefault="000F6951" w:rsidP="00753BC6">
            <w:pPr>
              <w:pStyle w:val="a6"/>
              <w:ind w:left="0" w:right="-244"/>
              <w:jc w:val="center"/>
              <w:rPr>
                <w:b w:val="0"/>
                <w:bCs w:val="0"/>
                <w:noProof/>
                <w:sz w:val="20"/>
                <w:szCs w:val="20"/>
                <w:lang w:val="ru-RU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Считывание ВУ-00</w:t>
            </w:r>
          </w:p>
        </w:tc>
      </w:tr>
      <w:tr w:rsidR="001A7041" w:rsidRPr="00753BC6" w14:paraId="1F98AFFE" w14:textId="77777777" w:rsidTr="00753BC6">
        <w:tc>
          <w:tcPr>
            <w:tcW w:w="2127" w:type="dxa"/>
            <w:vAlign w:val="center"/>
          </w:tcPr>
          <w:p w14:paraId="266D6DF8" w14:textId="064E606C" w:rsidR="001A7041" w:rsidRPr="00753BC6" w:rsidRDefault="001A7041" w:rsidP="00753BC6">
            <w:pPr>
              <w:pStyle w:val="a6"/>
              <w:ind w:left="0" w:right="-159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038</w:t>
            </w:r>
          </w:p>
        </w:tc>
        <w:tc>
          <w:tcPr>
            <w:tcW w:w="1701" w:type="dxa"/>
            <w:vAlign w:val="center"/>
          </w:tcPr>
          <w:p w14:paraId="4F209570" w14:textId="115445DC" w:rsidR="001A7041" w:rsidRPr="00753BC6" w:rsidRDefault="001A7041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F800</w:t>
            </w:r>
          </w:p>
        </w:tc>
        <w:tc>
          <w:tcPr>
            <w:tcW w:w="2268" w:type="dxa"/>
            <w:vAlign w:val="center"/>
          </w:tcPr>
          <w:p w14:paraId="3011DB6E" w14:textId="79AE538B" w:rsidR="001A7041" w:rsidRPr="00753BC6" w:rsidRDefault="001A7041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INC</w:t>
            </w:r>
          </w:p>
        </w:tc>
        <w:tc>
          <w:tcPr>
            <w:tcW w:w="4820" w:type="dxa"/>
            <w:vAlign w:val="center"/>
          </w:tcPr>
          <w:p w14:paraId="381BDA76" w14:textId="02B9152E" w:rsidR="001A7041" w:rsidRPr="00753BC6" w:rsidRDefault="000F6951" w:rsidP="00753BC6">
            <w:pPr>
              <w:pStyle w:val="a6"/>
              <w:ind w:left="0" w:right="-244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(A) +1 -&gt; A</w:t>
            </w:r>
          </w:p>
        </w:tc>
      </w:tr>
      <w:tr w:rsidR="001A7041" w:rsidRPr="00753BC6" w14:paraId="31C45AF4" w14:textId="77777777" w:rsidTr="00753BC6">
        <w:tc>
          <w:tcPr>
            <w:tcW w:w="2127" w:type="dxa"/>
            <w:vAlign w:val="center"/>
          </w:tcPr>
          <w:p w14:paraId="3FA475EB" w14:textId="3EE3BD31" w:rsidR="001A7041" w:rsidRPr="00753BC6" w:rsidRDefault="001A7041" w:rsidP="00753BC6">
            <w:pPr>
              <w:pStyle w:val="a6"/>
              <w:ind w:left="0" w:right="-159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039</w:t>
            </w:r>
          </w:p>
        </w:tc>
        <w:tc>
          <w:tcPr>
            <w:tcW w:w="1701" w:type="dxa"/>
            <w:vAlign w:val="center"/>
          </w:tcPr>
          <w:p w14:paraId="234C9FA0" w14:textId="3CD1D89A" w:rsidR="001A7041" w:rsidRPr="00753BC6" w:rsidRDefault="001A7041" w:rsidP="00753BC6">
            <w:pPr>
              <w:pStyle w:val="a6"/>
              <w:tabs>
                <w:tab w:val="left" w:pos="1056"/>
              </w:tabs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E300</w:t>
            </w:r>
          </w:p>
        </w:tc>
        <w:tc>
          <w:tcPr>
            <w:tcW w:w="2268" w:type="dxa"/>
            <w:vAlign w:val="center"/>
          </w:tcPr>
          <w:p w14:paraId="4D947C24" w14:textId="539B3CB3" w:rsidR="001A7041" w:rsidRPr="00753BC6" w:rsidRDefault="001A7041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OUT 000</w:t>
            </w:r>
          </w:p>
        </w:tc>
        <w:tc>
          <w:tcPr>
            <w:tcW w:w="4820" w:type="dxa"/>
            <w:vAlign w:val="center"/>
          </w:tcPr>
          <w:p w14:paraId="546B41B3" w14:textId="01FBB397" w:rsidR="001A7041" w:rsidRPr="00753BC6" w:rsidRDefault="000F6951" w:rsidP="00753BC6">
            <w:pPr>
              <w:pStyle w:val="a6"/>
              <w:ind w:left="360" w:right="-244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(А)</w:t>
            </w:r>
            <w:r w:rsidRPr="00753BC6">
              <w:rPr>
                <w:b w:val="0"/>
                <w:bCs w:val="0"/>
                <w:noProof/>
                <w:sz w:val="20"/>
                <w:szCs w:val="20"/>
              </w:rPr>
              <w:t>-&gt;</w:t>
            </w: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ВУ-00</w:t>
            </w:r>
          </w:p>
        </w:tc>
      </w:tr>
      <w:tr w:rsidR="001A7041" w:rsidRPr="00753BC6" w14:paraId="244AF633" w14:textId="77777777" w:rsidTr="00753BC6">
        <w:tc>
          <w:tcPr>
            <w:tcW w:w="2127" w:type="dxa"/>
            <w:vAlign w:val="center"/>
          </w:tcPr>
          <w:p w14:paraId="54E1FDD5" w14:textId="29F27606" w:rsidR="001A7041" w:rsidRPr="00753BC6" w:rsidRDefault="001A7041" w:rsidP="00753BC6">
            <w:pPr>
              <w:pStyle w:val="a6"/>
              <w:ind w:left="0" w:right="-159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03A</w:t>
            </w:r>
          </w:p>
        </w:tc>
        <w:tc>
          <w:tcPr>
            <w:tcW w:w="1701" w:type="dxa"/>
            <w:vAlign w:val="center"/>
          </w:tcPr>
          <w:p w14:paraId="7CD3C13F" w14:textId="308B4EAE" w:rsidR="001A7041" w:rsidRPr="00753BC6" w:rsidRDefault="001A7041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C018</w:t>
            </w:r>
          </w:p>
        </w:tc>
        <w:tc>
          <w:tcPr>
            <w:tcW w:w="2268" w:type="dxa"/>
            <w:vAlign w:val="center"/>
          </w:tcPr>
          <w:p w14:paraId="62A98B2A" w14:textId="41ECDD23" w:rsidR="001A7041" w:rsidRPr="00753BC6" w:rsidRDefault="001A7041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BR 018</w:t>
            </w:r>
          </w:p>
        </w:tc>
        <w:tc>
          <w:tcPr>
            <w:tcW w:w="4820" w:type="dxa"/>
            <w:vAlign w:val="center"/>
          </w:tcPr>
          <w:p w14:paraId="1D4CBF13" w14:textId="2727AAC8" w:rsidR="001A7041" w:rsidRPr="00753BC6" w:rsidRDefault="001A7041" w:rsidP="00753BC6">
            <w:pPr>
              <w:pStyle w:val="a6"/>
              <w:ind w:left="0" w:right="-244"/>
              <w:jc w:val="center"/>
              <w:rPr>
                <w:b w:val="0"/>
                <w:bCs w:val="0"/>
                <w:noProof/>
                <w:sz w:val="20"/>
                <w:szCs w:val="20"/>
                <w:lang w:val="ru-RU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Возврат к циклу(2)</w:t>
            </w:r>
          </w:p>
        </w:tc>
      </w:tr>
      <w:tr w:rsidR="00232EEA" w:rsidRPr="00753BC6" w14:paraId="46608EFC" w14:textId="77777777" w:rsidTr="00753BC6">
        <w:tc>
          <w:tcPr>
            <w:tcW w:w="2127" w:type="dxa"/>
            <w:vAlign w:val="center"/>
          </w:tcPr>
          <w:p w14:paraId="7BDFAF11" w14:textId="3B13FD0C" w:rsidR="00232EEA" w:rsidRPr="00753BC6" w:rsidRDefault="00232EEA" w:rsidP="00753BC6">
            <w:pPr>
              <w:pStyle w:val="a6"/>
              <w:ind w:left="0" w:right="-159"/>
              <w:jc w:val="center"/>
              <w:rPr>
                <w:b w:val="0"/>
                <w:bCs w:val="0"/>
                <w:noProof/>
                <w:sz w:val="20"/>
                <w:szCs w:val="20"/>
                <w:lang w:val="ru-RU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03F</w:t>
            </w:r>
          </w:p>
        </w:tc>
        <w:tc>
          <w:tcPr>
            <w:tcW w:w="1701" w:type="dxa"/>
            <w:vAlign w:val="center"/>
          </w:tcPr>
          <w:p w14:paraId="4F4C1783" w14:textId="4A48CBD0" w:rsidR="00232EEA" w:rsidRPr="00753BC6" w:rsidRDefault="00232EEA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4005</w:t>
            </w:r>
          </w:p>
        </w:tc>
        <w:tc>
          <w:tcPr>
            <w:tcW w:w="2268" w:type="dxa"/>
            <w:vAlign w:val="center"/>
          </w:tcPr>
          <w:p w14:paraId="352ECBA4" w14:textId="2F97754D" w:rsidR="00232EEA" w:rsidRPr="00753BC6" w:rsidRDefault="00232EEA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ADD 005</w:t>
            </w:r>
          </w:p>
        </w:tc>
        <w:tc>
          <w:tcPr>
            <w:tcW w:w="4820" w:type="dxa"/>
            <w:shd w:val="clear" w:color="auto" w:fill="92D050"/>
            <w:vAlign w:val="center"/>
          </w:tcPr>
          <w:p w14:paraId="5F471E41" w14:textId="5A054E29" w:rsidR="00232EEA" w:rsidRPr="00753BC6" w:rsidRDefault="00232EEA" w:rsidP="00753BC6">
            <w:pPr>
              <w:pStyle w:val="a6"/>
              <w:tabs>
                <w:tab w:val="right" w:pos="2171"/>
              </w:tabs>
              <w:ind w:left="0" w:right="-244"/>
              <w:jc w:val="center"/>
              <w:rPr>
                <w:b w:val="0"/>
                <w:bCs w:val="0"/>
                <w:noProof/>
                <w:sz w:val="20"/>
                <w:szCs w:val="20"/>
                <w:lang w:val="ru-RU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Обработка ВУ-3</w:t>
            </w:r>
          </w:p>
        </w:tc>
      </w:tr>
      <w:tr w:rsidR="001A7041" w:rsidRPr="00753BC6" w14:paraId="0FCE964B" w14:textId="77777777" w:rsidTr="00753BC6">
        <w:tc>
          <w:tcPr>
            <w:tcW w:w="2127" w:type="dxa"/>
            <w:vAlign w:val="center"/>
          </w:tcPr>
          <w:p w14:paraId="6AD3C224" w14:textId="6BE762B3" w:rsidR="001A7041" w:rsidRPr="00753BC6" w:rsidRDefault="001A7041" w:rsidP="00753BC6">
            <w:pPr>
              <w:pStyle w:val="a6"/>
              <w:ind w:left="0" w:right="-159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040</w:t>
            </w:r>
          </w:p>
        </w:tc>
        <w:tc>
          <w:tcPr>
            <w:tcW w:w="1701" w:type="dxa"/>
            <w:vAlign w:val="center"/>
          </w:tcPr>
          <w:p w14:paraId="58CBC115" w14:textId="55E72EA9" w:rsidR="001A7041" w:rsidRPr="00753BC6" w:rsidRDefault="001A7041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F800</w:t>
            </w:r>
          </w:p>
        </w:tc>
        <w:tc>
          <w:tcPr>
            <w:tcW w:w="2268" w:type="dxa"/>
            <w:vAlign w:val="center"/>
          </w:tcPr>
          <w:p w14:paraId="1BBB32F3" w14:textId="661035FC" w:rsidR="001A7041" w:rsidRPr="00753BC6" w:rsidRDefault="001A7041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INC</w:t>
            </w:r>
          </w:p>
        </w:tc>
        <w:tc>
          <w:tcPr>
            <w:tcW w:w="4820" w:type="dxa"/>
            <w:vAlign w:val="center"/>
          </w:tcPr>
          <w:p w14:paraId="779E5277" w14:textId="7FACF21F" w:rsidR="001A7041" w:rsidRPr="00753BC6" w:rsidRDefault="00232EEA" w:rsidP="00753BC6">
            <w:pPr>
              <w:pStyle w:val="a6"/>
              <w:ind w:left="0" w:right="-244"/>
              <w:jc w:val="center"/>
              <w:rPr>
                <w:b w:val="0"/>
                <w:bCs w:val="0"/>
                <w:noProof/>
                <w:sz w:val="20"/>
                <w:szCs w:val="20"/>
                <w:lang w:val="ru-RU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(A) +1 -&gt; A</w:t>
            </w:r>
          </w:p>
        </w:tc>
      </w:tr>
      <w:tr w:rsidR="001A7041" w:rsidRPr="00753BC6" w14:paraId="4F12078D" w14:textId="77777777" w:rsidTr="00753BC6">
        <w:tc>
          <w:tcPr>
            <w:tcW w:w="2127" w:type="dxa"/>
            <w:vAlign w:val="center"/>
          </w:tcPr>
          <w:p w14:paraId="036886DA" w14:textId="3DCD2936" w:rsidR="001A7041" w:rsidRPr="00753BC6" w:rsidRDefault="001A7041" w:rsidP="00753BC6">
            <w:pPr>
              <w:pStyle w:val="a6"/>
              <w:ind w:left="0" w:right="-159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041</w:t>
            </w:r>
          </w:p>
        </w:tc>
        <w:tc>
          <w:tcPr>
            <w:tcW w:w="1701" w:type="dxa"/>
            <w:vAlign w:val="center"/>
          </w:tcPr>
          <w:p w14:paraId="5C0A173C" w14:textId="32D277FE" w:rsidR="001A7041" w:rsidRPr="00753BC6" w:rsidRDefault="001A7041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  <w:lang w:val="ru-RU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F</w:t>
            </w: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700</w:t>
            </w:r>
          </w:p>
        </w:tc>
        <w:tc>
          <w:tcPr>
            <w:tcW w:w="2268" w:type="dxa"/>
            <w:vAlign w:val="center"/>
          </w:tcPr>
          <w:p w14:paraId="0A2A41ED" w14:textId="6E1794B5" w:rsidR="001A7041" w:rsidRPr="00753BC6" w:rsidRDefault="001A7041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ROR</w:t>
            </w:r>
          </w:p>
        </w:tc>
        <w:tc>
          <w:tcPr>
            <w:tcW w:w="4820" w:type="dxa"/>
            <w:vAlign w:val="center"/>
          </w:tcPr>
          <w:p w14:paraId="122FCE82" w14:textId="4A2F9FFB" w:rsidR="001A7041" w:rsidRPr="00753BC6" w:rsidRDefault="000F6951" w:rsidP="00753BC6">
            <w:pPr>
              <w:pStyle w:val="a6"/>
              <w:ind w:left="0" w:right="-244"/>
              <w:jc w:val="center"/>
              <w:rPr>
                <w:b w:val="0"/>
                <w:bCs w:val="0"/>
                <w:noProof/>
                <w:sz w:val="20"/>
                <w:szCs w:val="20"/>
                <w:lang w:val="ru-RU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 xml:space="preserve">Сдвиг </w:t>
            </w:r>
            <w:r w:rsidRPr="00753BC6">
              <w:rPr>
                <w:b w:val="0"/>
                <w:bCs w:val="0"/>
                <w:noProof/>
                <w:sz w:val="20"/>
                <w:szCs w:val="20"/>
              </w:rPr>
              <w:t xml:space="preserve">A </w:t>
            </w: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вправо</w:t>
            </w:r>
          </w:p>
        </w:tc>
      </w:tr>
      <w:tr w:rsidR="001A7041" w:rsidRPr="00753BC6" w14:paraId="7576E662" w14:textId="77777777" w:rsidTr="00753BC6">
        <w:tc>
          <w:tcPr>
            <w:tcW w:w="2127" w:type="dxa"/>
            <w:vAlign w:val="center"/>
          </w:tcPr>
          <w:p w14:paraId="01B87A27" w14:textId="1FE8CE8D" w:rsidR="001A7041" w:rsidRPr="00753BC6" w:rsidRDefault="001A7041" w:rsidP="00753BC6">
            <w:pPr>
              <w:pStyle w:val="a6"/>
              <w:ind w:left="0" w:right="-159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042</w:t>
            </w:r>
          </w:p>
        </w:tc>
        <w:tc>
          <w:tcPr>
            <w:tcW w:w="1701" w:type="dxa"/>
            <w:vAlign w:val="center"/>
          </w:tcPr>
          <w:p w14:paraId="1D32DA0D" w14:textId="32DCA759" w:rsidR="001A7041" w:rsidRPr="00753BC6" w:rsidRDefault="001A7041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F300</w:t>
            </w:r>
          </w:p>
        </w:tc>
        <w:tc>
          <w:tcPr>
            <w:tcW w:w="2268" w:type="dxa"/>
            <w:vAlign w:val="center"/>
          </w:tcPr>
          <w:p w14:paraId="42E3DAD3" w14:textId="1EEF022C" w:rsidR="001A7041" w:rsidRPr="00753BC6" w:rsidRDefault="001A7041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CLC</w:t>
            </w:r>
          </w:p>
        </w:tc>
        <w:tc>
          <w:tcPr>
            <w:tcW w:w="4820" w:type="dxa"/>
            <w:vAlign w:val="center"/>
          </w:tcPr>
          <w:p w14:paraId="3A4EA0AD" w14:textId="7CC46BC7" w:rsidR="001A7041" w:rsidRPr="00753BC6" w:rsidRDefault="000F6951" w:rsidP="00753BC6">
            <w:pPr>
              <w:pStyle w:val="a6"/>
              <w:ind w:left="0" w:right="-244"/>
              <w:jc w:val="center"/>
              <w:rPr>
                <w:b w:val="0"/>
                <w:bCs w:val="0"/>
                <w:noProof/>
                <w:sz w:val="20"/>
                <w:szCs w:val="20"/>
                <w:lang w:val="ru-RU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Очистка С</w:t>
            </w:r>
          </w:p>
        </w:tc>
      </w:tr>
      <w:tr w:rsidR="001A7041" w:rsidRPr="00753BC6" w14:paraId="3CBEC49D" w14:textId="77777777" w:rsidTr="00753BC6">
        <w:tc>
          <w:tcPr>
            <w:tcW w:w="2127" w:type="dxa"/>
            <w:vAlign w:val="center"/>
          </w:tcPr>
          <w:p w14:paraId="6D714020" w14:textId="7C4630F0" w:rsidR="001A7041" w:rsidRPr="00753BC6" w:rsidRDefault="001A7041" w:rsidP="00753BC6">
            <w:pPr>
              <w:pStyle w:val="a6"/>
              <w:ind w:left="0" w:right="-159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043</w:t>
            </w:r>
          </w:p>
        </w:tc>
        <w:tc>
          <w:tcPr>
            <w:tcW w:w="1701" w:type="dxa"/>
            <w:vAlign w:val="center"/>
          </w:tcPr>
          <w:p w14:paraId="2CB5F5A6" w14:textId="4680B032" w:rsidR="001A7041" w:rsidRPr="00753BC6" w:rsidRDefault="001A7041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F700</w:t>
            </w:r>
          </w:p>
        </w:tc>
        <w:tc>
          <w:tcPr>
            <w:tcW w:w="2268" w:type="dxa"/>
            <w:vAlign w:val="center"/>
          </w:tcPr>
          <w:p w14:paraId="5B9DBC0B" w14:textId="3052BBD3" w:rsidR="001A7041" w:rsidRPr="00753BC6" w:rsidRDefault="001A7041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ROR</w:t>
            </w:r>
          </w:p>
        </w:tc>
        <w:tc>
          <w:tcPr>
            <w:tcW w:w="4820" w:type="dxa"/>
            <w:vAlign w:val="center"/>
          </w:tcPr>
          <w:p w14:paraId="4D43CA90" w14:textId="1950DFA1" w:rsidR="001A7041" w:rsidRPr="00753BC6" w:rsidRDefault="000F6951" w:rsidP="00753BC6">
            <w:pPr>
              <w:pStyle w:val="a6"/>
              <w:ind w:left="0" w:right="-244"/>
              <w:jc w:val="center"/>
              <w:rPr>
                <w:b w:val="0"/>
                <w:bCs w:val="0"/>
                <w:noProof/>
                <w:sz w:val="20"/>
                <w:szCs w:val="20"/>
                <w:lang w:val="ru-RU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 xml:space="preserve">Сдвиг </w:t>
            </w:r>
            <w:r w:rsidRPr="00753BC6">
              <w:rPr>
                <w:b w:val="0"/>
                <w:bCs w:val="0"/>
                <w:noProof/>
                <w:sz w:val="20"/>
                <w:szCs w:val="20"/>
              </w:rPr>
              <w:t xml:space="preserve">A </w:t>
            </w: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вправо</w:t>
            </w:r>
          </w:p>
        </w:tc>
      </w:tr>
      <w:tr w:rsidR="001A7041" w:rsidRPr="00753BC6" w14:paraId="7D237768" w14:textId="77777777" w:rsidTr="00753BC6">
        <w:tc>
          <w:tcPr>
            <w:tcW w:w="2127" w:type="dxa"/>
            <w:vAlign w:val="center"/>
          </w:tcPr>
          <w:p w14:paraId="7D898DC1" w14:textId="172D2F05" w:rsidR="001A7041" w:rsidRPr="00753BC6" w:rsidRDefault="001A7041" w:rsidP="00753BC6">
            <w:pPr>
              <w:pStyle w:val="a6"/>
              <w:ind w:left="0" w:right="-159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044</w:t>
            </w:r>
          </w:p>
        </w:tc>
        <w:tc>
          <w:tcPr>
            <w:tcW w:w="1701" w:type="dxa"/>
            <w:vAlign w:val="center"/>
          </w:tcPr>
          <w:p w14:paraId="21101356" w14:textId="436934BE" w:rsidR="001A7041" w:rsidRPr="00753BC6" w:rsidRDefault="001A7041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F300</w:t>
            </w:r>
          </w:p>
        </w:tc>
        <w:tc>
          <w:tcPr>
            <w:tcW w:w="2268" w:type="dxa"/>
            <w:vAlign w:val="center"/>
          </w:tcPr>
          <w:p w14:paraId="00C28537" w14:textId="4EB5F87B" w:rsidR="001A7041" w:rsidRPr="00753BC6" w:rsidRDefault="001A7041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CLC</w:t>
            </w:r>
          </w:p>
        </w:tc>
        <w:tc>
          <w:tcPr>
            <w:tcW w:w="4820" w:type="dxa"/>
            <w:vAlign w:val="center"/>
          </w:tcPr>
          <w:p w14:paraId="417D4095" w14:textId="42609830" w:rsidR="001A7041" w:rsidRPr="00753BC6" w:rsidRDefault="000F6951" w:rsidP="00753BC6">
            <w:pPr>
              <w:pStyle w:val="a6"/>
              <w:ind w:left="0" w:right="-244"/>
              <w:jc w:val="center"/>
              <w:rPr>
                <w:b w:val="0"/>
                <w:bCs w:val="0"/>
                <w:noProof/>
                <w:sz w:val="20"/>
                <w:szCs w:val="20"/>
                <w:lang w:val="ru-RU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Очистка С</w:t>
            </w:r>
          </w:p>
        </w:tc>
      </w:tr>
      <w:tr w:rsidR="001A7041" w:rsidRPr="00753BC6" w14:paraId="0E3CD979" w14:textId="77777777" w:rsidTr="00753BC6">
        <w:tc>
          <w:tcPr>
            <w:tcW w:w="2127" w:type="dxa"/>
            <w:vAlign w:val="center"/>
          </w:tcPr>
          <w:p w14:paraId="54A8CFEF" w14:textId="1FF315F6" w:rsidR="001A7041" w:rsidRPr="00753BC6" w:rsidRDefault="001A7041" w:rsidP="00753BC6">
            <w:pPr>
              <w:pStyle w:val="a6"/>
              <w:ind w:left="0" w:right="-159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045</w:t>
            </w:r>
          </w:p>
        </w:tc>
        <w:tc>
          <w:tcPr>
            <w:tcW w:w="1701" w:type="dxa"/>
            <w:vAlign w:val="center"/>
          </w:tcPr>
          <w:p w14:paraId="6B3DE71A" w14:textId="40821EC5" w:rsidR="001A7041" w:rsidRPr="00753BC6" w:rsidRDefault="001A7041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E003</w:t>
            </w:r>
          </w:p>
        </w:tc>
        <w:tc>
          <w:tcPr>
            <w:tcW w:w="2268" w:type="dxa"/>
            <w:vAlign w:val="center"/>
          </w:tcPr>
          <w:p w14:paraId="40D7C423" w14:textId="2A24E705" w:rsidR="001A7041" w:rsidRPr="00753BC6" w:rsidRDefault="001A7041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CLF 003</w:t>
            </w:r>
          </w:p>
        </w:tc>
        <w:tc>
          <w:tcPr>
            <w:tcW w:w="4820" w:type="dxa"/>
            <w:vAlign w:val="center"/>
          </w:tcPr>
          <w:p w14:paraId="308C3793" w14:textId="2241B590" w:rsidR="001A7041" w:rsidRPr="00753BC6" w:rsidRDefault="000F6951" w:rsidP="00753BC6">
            <w:pPr>
              <w:pStyle w:val="a6"/>
              <w:ind w:left="0" w:right="-244"/>
              <w:jc w:val="center"/>
              <w:rPr>
                <w:b w:val="0"/>
                <w:bCs w:val="0"/>
                <w:noProof/>
                <w:sz w:val="20"/>
                <w:szCs w:val="20"/>
                <w:lang w:val="ru-RU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Очистка флага ВУ-3</w:t>
            </w:r>
          </w:p>
        </w:tc>
      </w:tr>
      <w:tr w:rsidR="001A7041" w:rsidRPr="00753BC6" w14:paraId="06B991E7" w14:textId="77777777" w:rsidTr="00753BC6">
        <w:tc>
          <w:tcPr>
            <w:tcW w:w="2127" w:type="dxa"/>
            <w:vAlign w:val="center"/>
          </w:tcPr>
          <w:p w14:paraId="64D6D107" w14:textId="038FE243" w:rsidR="001A7041" w:rsidRPr="00753BC6" w:rsidRDefault="001A7041" w:rsidP="00753BC6">
            <w:pPr>
              <w:pStyle w:val="a6"/>
              <w:ind w:left="0" w:right="-159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046</w:t>
            </w:r>
          </w:p>
        </w:tc>
        <w:tc>
          <w:tcPr>
            <w:tcW w:w="1701" w:type="dxa"/>
            <w:vAlign w:val="center"/>
          </w:tcPr>
          <w:p w14:paraId="201DF8D9" w14:textId="45A78583" w:rsidR="001A7041" w:rsidRPr="00753BC6" w:rsidRDefault="001A7041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E303</w:t>
            </w:r>
          </w:p>
        </w:tc>
        <w:tc>
          <w:tcPr>
            <w:tcW w:w="2268" w:type="dxa"/>
            <w:vAlign w:val="center"/>
          </w:tcPr>
          <w:p w14:paraId="38E0679C" w14:textId="19785F52" w:rsidR="001A7041" w:rsidRPr="00753BC6" w:rsidRDefault="001A7041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OUT 003</w:t>
            </w:r>
          </w:p>
        </w:tc>
        <w:tc>
          <w:tcPr>
            <w:tcW w:w="4820" w:type="dxa"/>
            <w:vAlign w:val="center"/>
          </w:tcPr>
          <w:p w14:paraId="13F3B027" w14:textId="1632C9B6" w:rsidR="001A7041" w:rsidRPr="00753BC6" w:rsidRDefault="000F6951" w:rsidP="00753BC6">
            <w:pPr>
              <w:pStyle w:val="a6"/>
              <w:ind w:left="0" w:right="-244"/>
              <w:jc w:val="center"/>
              <w:rPr>
                <w:b w:val="0"/>
                <w:bCs w:val="0"/>
                <w:noProof/>
                <w:sz w:val="20"/>
                <w:szCs w:val="20"/>
                <w:lang w:val="ru-RU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Вывод в ВУ-3</w:t>
            </w:r>
          </w:p>
        </w:tc>
      </w:tr>
      <w:tr w:rsidR="001A7041" w:rsidRPr="00753BC6" w14:paraId="36CDB6DE" w14:textId="77777777" w:rsidTr="00753BC6">
        <w:tc>
          <w:tcPr>
            <w:tcW w:w="2127" w:type="dxa"/>
            <w:vAlign w:val="center"/>
          </w:tcPr>
          <w:p w14:paraId="4F6FACFB" w14:textId="3E25E81A" w:rsidR="001A7041" w:rsidRPr="00753BC6" w:rsidRDefault="001A7041" w:rsidP="00753BC6">
            <w:pPr>
              <w:pStyle w:val="a6"/>
              <w:ind w:left="0" w:right="-159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047</w:t>
            </w:r>
          </w:p>
        </w:tc>
        <w:tc>
          <w:tcPr>
            <w:tcW w:w="1701" w:type="dxa"/>
            <w:vAlign w:val="center"/>
          </w:tcPr>
          <w:p w14:paraId="0A4BF19A" w14:textId="6A10F34C" w:rsidR="001A7041" w:rsidRPr="00753BC6" w:rsidRDefault="001A7041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F200</w:t>
            </w:r>
          </w:p>
        </w:tc>
        <w:tc>
          <w:tcPr>
            <w:tcW w:w="2268" w:type="dxa"/>
            <w:vAlign w:val="center"/>
          </w:tcPr>
          <w:p w14:paraId="1E806150" w14:textId="7535EDF9" w:rsidR="001A7041" w:rsidRPr="00753BC6" w:rsidRDefault="001A7041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CLA</w:t>
            </w:r>
          </w:p>
        </w:tc>
        <w:tc>
          <w:tcPr>
            <w:tcW w:w="4820" w:type="dxa"/>
            <w:shd w:val="clear" w:color="auto" w:fill="92D050"/>
            <w:vAlign w:val="center"/>
          </w:tcPr>
          <w:p w14:paraId="3E21EEAA" w14:textId="053CC799" w:rsidR="001A7041" w:rsidRPr="00753BC6" w:rsidRDefault="001A7041" w:rsidP="00753BC6">
            <w:pPr>
              <w:pStyle w:val="a6"/>
              <w:ind w:left="0" w:right="-244"/>
              <w:jc w:val="center"/>
              <w:rPr>
                <w:b w:val="0"/>
                <w:bCs w:val="0"/>
                <w:noProof/>
                <w:sz w:val="20"/>
                <w:szCs w:val="20"/>
                <w:lang w:val="ru-RU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Счётчик прерываний</w:t>
            </w:r>
          </w:p>
        </w:tc>
      </w:tr>
      <w:tr w:rsidR="001A7041" w:rsidRPr="00753BC6" w14:paraId="650CA880" w14:textId="77777777" w:rsidTr="00753BC6">
        <w:tc>
          <w:tcPr>
            <w:tcW w:w="2127" w:type="dxa"/>
            <w:vAlign w:val="center"/>
          </w:tcPr>
          <w:p w14:paraId="0CED2497" w14:textId="3C0D12FF" w:rsidR="001A7041" w:rsidRPr="00753BC6" w:rsidRDefault="001A7041" w:rsidP="00753BC6">
            <w:pPr>
              <w:pStyle w:val="a6"/>
              <w:ind w:left="0" w:right="-159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048</w:t>
            </w:r>
          </w:p>
        </w:tc>
        <w:tc>
          <w:tcPr>
            <w:tcW w:w="1701" w:type="dxa"/>
            <w:vAlign w:val="center"/>
          </w:tcPr>
          <w:p w14:paraId="00A16257" w14:textId="3EE60506" w:rsidR="001A7041" w:rsidRPr="00753BC6" w:rsidRDefault="001A7041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E200</w:t>
            </w:r>
          </w:p>
        </w:tc>
        <w:tc>
          <w:tcPr>
            <w:tcW w:w="2268" w:type="dxa"/>
            <w:vAlign w:val="center"/>
          </w:tcPr>
          <w:p w14:paraId="4A4660E6" w14:textId="5B74A377" w:rsidR="001A7041" w:rsidRPr="00753BC6" w:rsidRDefault="001A7041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IN 000</w:t>
            </w:r>
          </w:p>
        </w:tc>
        <w:tc>
          <w:tcPr>
            <w:tcW w:w="4820" w:type="dxa"/>
            <w:vAlign w:val="center"/>
          </w:tcPr>
          <w:p w14:paraId="0900215D" w14:textId="3EAB6EE0" w:rsidR="001A7041" w:rsidRPr="00753BC6" w:rsidRDefault="000F6951" w:rsidP="00753BC6">
            <w:pPr>
              <w:pStyle w:val="a6"/>
              <w:ind w:left="0" w:right="-244"/>
              <w:jc w:val="center"/>
              <w:rPr>
                <w:b w:val="0"/>
                <w:bCs w:val="0"/>
                <w:noProof/>
                <w:sz w:val="20"/>
                <w:szCs w:val="20"/>
                <w:lang w:val="ru-RU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Считывание ВУ-00</w:t>
            </w:r>
          </w:p>
        </w:tc>
      </w:tr>
      <w:tr w:rsidR="000F6951" w:rsidRPr="00753BC6" w14:paraId="3C3846BE" w14:textId="77777777" w:rsidTr="00753BC6">
        <w:tc>
          <w:tcPr>
            <w:tcW w:w="2127" w:type="dxa"/>
            <w:vAlign w:val="center"/>
          </w:tcPr>
          <w:p w14:paraId="31A92DC9" w14:textId="4EDF745E" w:rsidR="000F6951" w:rsidRPr="00753BC6" w:rsidRDefault="000F6951" w:rsidP="00753BC6">
            <w:pPr>
              <w:pStyle w:val="a6"/>
              <w:ind w:left="0" w:right="-159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049</w:t>
            </w:r>
          </w:p>
        </w:tc>
        <w:tc>
          <w:tcPr>
            <w:tcW w:w="1701" w:type="dxa"/>
            <w:vAlign w:val="center"/>
          </w:tcPr>
          <w:p w14:paraId="424E5874" w14:textId="408CDE3F" w:rsidR="000F6951" w:rsidRPr="00753BC6" w:rsidRDefault="000F6951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F800</w:t>
            </w:r>
          </w:p>
        </w:tc>
        <w:tc>
          <w:tcPr>
            <w:tcW w:w="2268" w:type="dxa"/>
            <w:vAlign w:val="center"/>
          </w:tcPr>
          <w:p w14:paraId="52A42B36" w14:textId="0B5663FE" w:rsidR="000F6951" w:rsidRPr="00753BC6" w:rsidRDefault="000F6951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INC</w:t>
            </w:r>
          </w:p>
        </w:tc>
        <w:tc>
          <w:tcPr>
            <w:tcW w:w="4820" w:type="dxa"/>
            <w:vAlign w:val="center"/>
          </w:tcPr>
          <w:p w14:paraId="7F1AA4FC" w14:textId="4400C9F0" w:rsidR="000F6951" w:rsidRPr="00753BC6" w:rsidRDefault="000F6951" w:rsidP="00753BC6">
            <w:pPr>
              <w:pStyle w:val="a6"/>
              <w:ind w:left="0" w:right="-244"/>
              <w:jc w:val="center"/>
              <w:rPr>
                <w:b w:val="0"/>
                <w:bCs w:val="0"/>
                <w:noProof/>
                <w:sz w:val="20"/>
                <w:szCs w:val="20"/>
                <w:lang w:val="ru-RU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(A) +1 -&gt; A</w:t>
            </w:r>
          </w:p>
        </w:tc>
      </w:tr>
      <w:tr w:rsidR="000F6951" w:rsidRPr="00753BC6" w14:paraId="54FBAF7E" w14:textId="77777777" w:rsidTr="00753BC6">
        <w:tc>
          <w:tcPr>
            <w:tcW w:w="2127" w:type="dxa"/>
            <w:vAlign w:val="center"/>
          </w:tcPr>
          <w:p w14:paraId="32C013A0" w14:textId="779DE805" w:rsidR="000F6951" w:rsidRPr="00753BC6" w:rsidRDefault="000F6951" w:rsidP="00753BC6">
            <w:pPr>
              <w:pStyle w:val="a6"/>
              <w:ind w:left="0" w:right="-159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lastRenderedPageBreak/>
              <w:t>04A</w:t>
            </w:r>
          </w:p>
        </w:tc>
        <w:tc>
          <w:tcPr>
            <w:tcW w:w="1701" w:type="dxa"/>
            <w:vAlign w:val="center"/>
          </w:tcPr>
          <w:p w14:paraId="0DBDBCD7" w14:textId="41D44EBB" w:rsidR="000F6951" w:rsidRPr="00753BC6" w:rsidRDefault="000F6951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E300</w:t>
            </w:r>
          </w:p>
        </w:tc>
        <w:tc>
          <w:tcPr>
            <w:tcW w:w="2268" w:type="dxa"/>
            <w:vAlign w:val="center"/>
          </w:tcPr>
          <w:p w14:paraId="4302442B" w14:textId="73E5DEDE" w:rsidR="000F6951" w:rsidRPr="00753BC6" w:rsidRDefault="000F6951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OUT 000</w:t>
            </w:r>
          </w:p>
        </w:tc>
        <w:tc>
          <w:tcPr>
            <w:tcW w:w="4820" w:type="dxa"/>
            <w:vAlign w:val="center"/>
          </w:tcPr>
          <w:p w14:paraId="48FE0B13" w14:textId="5D82EC0E" w:rsidR="000F6951" w:rsidRPr="00753BC6" w:rsidRDefault="000F6951" w:rsidP="00753BC6">
            <w:pPr>
              <w:pStyle w:val="a6"/>
              <w:ind w:left="0" w:right="-244"/>
              <w:jc w:val="center"/>
              <w:rPr>
                <w:b w:val="0"/>
                <w:bCs w:val="0"/>
                <w:noProof/>
                <w:sz w:val="20"/>
                <w:szCs w:val="20"/>
                <w:lang w:val="ru-RU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(А)</w:t>
            </w:r>
            <w:r w:rsidRPr="00753BC6">
              <w:rPr>
                <w:b w:val="0"/>
                <w:bCs w:val="0"/>
                <w:noProof/>
                <w:sz w:val="20"/>
                <w:szCs w:val="20"/>
              </w:rPr>
              <w:t>-&gt;</w:t>
            </w: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ВУ-00</w:t>
            </w:r>
          </w:p>
        </w:tc>
      </w:tr>
      <w:tr w:rsidR="000F6951" w:rsidRPr="00753BC6" w14:paraId="18BB623B" w14:textId="77777777" w:rsidTr="00753BC6">
        <w:tc>
          <w:tcPr>
            <w:tcW w:w="2127" w:type="dxa"/>
            <w:vAlign w:val="center"/>
          </w:tcPr>
          <w:p w14:paraId="720F32B5" w14:textId="751A75F6" w:rsidR="000F6951" w:rsidRPr="00753BC6" w:rsidRDefault="000F6951" w:rsidP="00753BC6">
            <w:pPr>
              <w:pStyle w:val="a6"/>
              <w:ind w:left="0" w:right="-159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04B</w:t>
            </w:r>
          </w:p>
        </w:tc>
        <w:tc>
          <w:tcPr>
            <w:tcW w:w="1701" w:type="dxa"/>
            <w:vAlign w:val="center"/>
          </w:tcPr>
          <w:p w14:paraId="4C193F2B" w14:textId="4F095FE0" w:rsidR="000F6951" w:rsidRPr="00753BC6" w:rsidRDefault="000F6951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C01D</w:t>
            </w:r>
          </w:p>
        </w:tc>
        <w:tc>
          <w:tcPr>
            <w:tcW w:w="2268" w:type="dxa"/>
            <w:vAlign w:val="center"/>
          </w:tcPr>
          <w:p w14:paraId="7F99205F" w14:textId="1253B639" w:rsidR="000F6951" w:rsidRPr="00753BC6" w:rsidRDefault="000F6951" w:rsidP="00753BC6">
            <w:pPr>
              <w:pStyle w:val="a6"/>
              <w:ind w:left="0" w:right="-83"/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</w:rPr>
              <w:t>BR 01D</w:t>
            </w:r>
          </w:p>
        </w:tc>
        <w:tc>
          <w:tcPr>
            <w:tcW w:w="4820" w:type="dxa"/>
            <w:vAlign w:val="center"/>
          </w:tcPr>
          <w:p w14:paraId="307BCEDB" w14:textId="54481B8A" w:rsidR="000F6951" w:rsidRPr="00753BC6" w:rsidRDefault="000F6951" w:rsidP="00753BC6">
            <w:pPr>
              <w:pStyle w:val="a6"/>
              <w:ind w:left="0" w:right="-244"/>
              <w:jc w:val="center"/>
              <w:rPr>
                <w:b w:val="0"/>
                <w:bCs w:val="0"/>
                <w:noProof/>
                <w:sz w:val="20"/>
                <w:szCs w:val="20"/>
                <w:lang w:val="ru-RU"/>
              </w:rPr>
            </w:pPr>
            <w:r w:rsidRPr="00753BC6">
              <w:rPr>
                <w:b w:val="0"/>
                <w:bCs w:val="0"/>
                <w:noProof/>
                <w:sz w:val="20"/>
                <w:szCs w:val="20"/>
                <w:lang w:val="ru-RU"/>
              </w:rPr>
              <w:t>Возврат к циклу(2)</w:t>
            </w:r>
          </w:p>
        </w:tc>
      </w:tr>
    </w:tbl>
    <w:p w14:paraId="0B962F8D" w14:textId="1379386F" w:rsidR="00B26EB9" w:rsidRPr="004C1816" w:rsidRDefault="00B26EB9" w:rsidP="004C1816">
      <w:pPr>
        <w:pStyle w:val="a6"/>
        <w:ind w:left="360"/>
        <w:rPr>
          <w:noProof/>
          <w:lang w:val="ru-RU"/>
        </w:rPr>
      </w:pPr>
    </w:p>
    <w:p w14:paraId="6F4E98DC" w14:textId="46041DB5" w:rsidR="004C1816" w:rsidRPr="00B26EB9" w:rsidRDefault="004C1816" w:rsidP="004C1816">
      <w:pPr>
        <w:pStyle w:val="a6"/>
        <w:ind w:left="720"/>
        <w:rPr>
          <w:b w:val="0"/>
          <w:bCs w:val="0"/>
          <w:noProof/>
          <w:lang w:val="ru-RU"/>
        </w:rPr>
      </w:pPr>
      <w:r w:rsidRPr="004C1816">
        <w:rPr>
          <w:b w:val="0"/>
          <w:bCs w:val="0"/>
          <w:noProof/>
          <w:lang w:val="ru-RU"/>
        </w:rPr>
        <w:t xml:space="preserve">                                           </w:t>
      </w:r>
    </w:p>
    <w:p w14:paraId="7ED0A81C" w14:textId="3BC139B1" w:rsidR="000F6951" w:rsidRPr="00753BC6" w:rsidRDefault="006C6F40" w:rsidP="004C1816">
      <w:pPr>
        <w:pStyle w:val="a6"/>
        <w:ind w:left="0"/>
        <w:rPr>
          <w:rFonts w:cs="Times New Roman"/>
          <w:b w:val="0"/>
          <w:bCs w:val="0"/>
          <w:noProof/>
          <w:sz w:val="28"/>
          <w:szCs w:val="28"/>
          <w:u w:val="single"/>
          <w:lang w:val="ru-RU"/>
        </w:rPr>
      </w:pPr>
      <w:r w:rsidRPr="00753BC6">
        <w:rPr>
          <w:rFonts w:cs="Times New Roman"/>
          <w:b w:val="0"/>
          <w:bCs w:val="0"/>
          <w:noProof/>
          <w:sz w:val="28"/>
          <w:szCs w:val="28"/>
          <w:u w:val="single"/>
          <w:lang w:val="ru-RU"/>
        </w:rPr>
        <w:t xml:space="preserve">Назначение программы </w:t>
      </w:r>
    </w:p>
    <w:p w14:paraId="7C90015C" w14:textId="37FD8FE5" w:rsidR="006C6F40" w:rsidRPr="00753BC6" w:rsidRDefault="000F6951" w:rsidP="004C1816">
      <w:pPr>
        <w:pStyle w:val="a6"/>
        <w:ind w:left="0"/>
        <w:rPr>
          <w:rFonts w:cs="Times New Roman"/>
          <w:b w:val="0"/>
          <w:bCs w:val="0"/>
          <w:noProof/>
          <w:color w:val="auto"/>
          <w:sz w:val="20"/>
          <w:szCs w:val="20"/>
          <w:lang w:val="ru-RU"/>
        </w:rPr>
      </w:pPr>
      <w:r w:rsidRPr="00753BC6">
        <w:rPr>
          <w:rFonts w:cs="Times New Roman"/>
          <w:b w:val="0"/>
          <w:bCs w:val="0"/>
          <w:noProof/>
          <w:sz w:val="20"/>
          <w:szCs w:val="20"/>
          <w:lang w:val="ru-RU"/>
        </w:rPr>
        <w:t>П</w:t>
      </w:r>
      <w:r w:rsidR="004C1816" w:rsidRPr="00753BC6">
        <w:rPr>
          <w:rFonts w:cs="Times New Roman"/>
          <w:b w:val="0"/>
          <w:bCs w:val="0"/>
          <w:noProof/>
          <w:sz w:val="20"/>
          <w:szCs w:val="20"/>
          <w:lang w:val="ru-RU"/>
        </w:rPr>
        <w:t xml:space="preserve">ри флаге ВУ-1 посчитать </w:t>
      </w:r>
      <w:r w:rsidR="001A7041" w:rsidRPr="00753BC6">
        <w:rPr>
          <w:rFonts w:cs="Times New Roman"/>
          <w:b w:val="0"/>
          <w:bCs w:val="0"/>
          <w:color w:val="auto"/>
          <w:sz w:val="20"/>
          <w:szCs w:val="20"/>
          <w:lang w:val="ru-RU"/>
        </w:rPr>
        <w:t>–(Х+1)/4</w:t>
      </w:r>
    </w:p>
    <w:p w14:paraId="3080D5C9" w14:textId="6D90C006" w:rsidR="004C1816" w:rsidRPr="00753BC6" w:rsidRDefault="004C1816" w:rsidP="004C1816">
      <w:pPr>
        <w:pStyle w:val="a6"/>
        <w:ind w:left="0"/>
        <w:rPr>
          <w:rFonts w:cs="Times New Roman"/>
          <w:b w:val="0"/>
          <w:bCs w:val="0"/>
          <w:noProof/>
          <w:color w:val="auto"/>
          <w:sz w:val="20"/>
          <w:szCs w:val="20"/>
          <w:lang w:val="ru-RU"/>
        </w:rPr>
      </w:pPr>
      <w:r w:rsidRPr="00753BC6">
        <w:rPr>
          <w:rFonts w:cs="Times New Roman"/>
          <w:b w:val="0"/>
          <w:bCs w:val="0"/>
          <w:noProof/>
          <w:color w:val="auto"/>
          <w:sz w:val="20"/>
          <w:szCs w:val="20"/>
          <w:lang w:val="ru-RU"/>
        </w:rPr>
        <w:t>При флаге ВУ-</w:t>
      </w:r>
      <w:r w:rsidR="000F6951" w:rsidRPr="00753BC6">
        <w:rPr>
          <w:rFonts w:cs="Times New Roman"/>
          <w:b w:val="0"/>
          <w:bCs w:val="0"/>
          <w:noProof/>
          <w:color w:val="auto"/>
          <w:sz w:val="20"/>
          <w:szCs w:val="20"/>
          <w:lang w:val="ru-RU"/>
        </w:rPr>
        <w:t>3</w:t>
      </w:r>
      <w:r w:rsidRPr="00753BC6">
        <w:rPr>
          <w:rFonts w:cs="Times New Roman"/>
          <w:b w:val="0"/>
          <w:bCs w:val="0"/>
          <w:noProof/>
          <w:color w:val="auto"/>
          <w:sz w:val="20"/>
          <w:szCs w:val="20"/>
          <w:lang w:val="ru-RU"/>
        </w:rPr>
        <w:t xml:space="preserve"> посчитать </w:t>
      </w:r>
      <w:r w:rsidR="001A7041" w:rsidRPr="00753BC6">
        <w:rPr>
          <w:rFonts w:cs="Times New Roman"/>
          <w:b w:val="0"/>
          <w:bCs w:val="0"/>
          <w:color w:val="auto"/>
          <w:sz w:val="20"/>
          <w:szCs w:val="20"/>
          <w:lang w:val="ru-RU"/>
        </w:rPr>
        <w:t>(2Х+3)/2</w:t>
      </w:r>
    </w:p>
    <w:p w14:paraId="439672C4" w14:textId="45058526" w:rsidR="004C1816" w:rsidRPr="00753BC6" w:rsidRDefault="00444391" w:rsidP="004C1816">
      <w:pPr>
        <w:pStyle w:val="a6"/>
        <w:ind w:left="0"/>
        <w:rPr>
          <w:rFonts w:cs="Times New Roman"/>
          <w:b w:val="0"/>
          <w:bCs w:val="0"/>
          <w:noProof/>
          <w:sz w:val="20"/>
          <w:szCs w:val="20"/>
          <w:lang w:val="ru-RU"/>
        </w:rPr>
      </w:pPr>
      <w:r w:rsidRPr="00753BC6">
        <w:rPr>
          <w:rFonts w:cs="Times New Roman"/>
          <w:b w:val="0"/>
          <w:bCs w:val="0"/>
          <w:noProof/>
          <w:sz w:val="20"/>
          <w:szCs w:val="20"/>
          <w:lang w:val="ru-RU"/>
        </w:rPr>
        <w:t>Дополнительно в любом ВУ( выбрано ВУ-00) вести счётчик прерываний</w:t>
      </w:r>
    </w:p>
    <w:p w14:paraId="566AEE84" w14:textId="20B29B81" w:rsidR="006C6F40" w:rsidRPr="00753BC6" w:rsidRDefault="006C6F40" w:rsidP="00B15A0F">
      <w:pPr>
        <w:pStyle w:val="a6"/>
        <w:ind w:left="0"/>
        <w:rPr>
          <w:rFonts w:cs="Times New Roman"/>
          <w:b w:val="0"/>
          <w:bCs w:val="0"/>
          <w:noProof/>
          <w:sz w:val="20"/>
          <w:szCs w:val="20"/>
          <w:lang w:val="ru-RU"/>
        </w:rPr>
      </w:pPr>
      <w:r w:rsidRPr="00753BC6">
        <w:rPr>
          <w:rFonts w:cs="Times New Roman"/>
          <w:b w:val="0"/>
          <w:bCs w:val="0"/>
          <w:noProof/>
          <w:sz w:val="20"/>
          <w:szCs w:val="20"/>
          <w:lang w:val="ru-RU"/>
        </w:rPr>
        <w:t xml:space="preserve">Результат хранится в </w:t>
      </w:r>
      <w:r w:rsidR="004C1816" w:rsidRPr="00753BC6">
        <w:rPr>
          <w:rFonts w:cs="Times New Roman"/>
          <w:b w:val="0"/>
          <w:bCs w:val="0"/>
          <w:noProof/>
          <w:sz w:val="20"/>
          <w:szCs w:val="20"/>
          <w:lang w:val="ru-RU"/>
        </w:rPr>
        <w:t>ВУ-3</w:t>
      </w:r>
    </w:p>
    <w:p w14:paraId="654F6E00" w14:textId="35EDC512" w:rsidR="004C1816" w:rsidRPr="00753BC6" w:rsidRDefault="004C1816" w:rsidP="00B15A0F">
      <w:pPr>
        <w:pStyle w:val="a6"/>
        <w:ind w:left="0"/>
        <w:rPr>
          <w:rFonts w:cs="Times New Roman"/>
          <w:b w:val="0"/>
          <w:bCs w:val="0"/>
          <w:noProof/>
          <w:sz w:val="20"/>
          <w:szCs w:val="20"/>
          <w:lang w:val="ru-RU"/>
        </w:rPr>
      </w:pPr>
      <w:r w:rsidRPr="00753BC6">
        <w:rPr>
          <w:rFonts w:cs="Times New Roman"/>
          <w:b w:val="0"/>
          <w:bCs w:val="0"/>
          <w:noProof/>
          <w:sz w:val="20"/>
          <w:szCs w:val="20"/>
          <w:lang w:val="ru-RU"/>
        </w:rPr>
        <w:t>Основной цикл 00А-0</w:t>
      </w:r>
      <w:r w:rsidR="000F6951" w:rsidRPr="00753BC6">
        <w:rPr>
          <w:rFonts w:cs="Times New Roman"/>
          <w:b w:val="0"/>
          <w:bCs w:val="0"/>
          <w:noProof/>
          <w:sz w:val="20"/>
          <w:szCs w:val="20"/>
          <w:lang w:val="ru-RU"/>
        </w:rPr>
        <w:t>0</w:t>
      </w:r>
      <w:r w:rsidR="000F6951" w:rsidRPr="00753BC6">
        <w:rPr>
          <w:rFonts w:cs="Times New Roman"/>
          <w:b w:val="0"/>
          <w:bCs w:val="0"/>
          <w:noProof/>
          <w:sz w:val="20"/>
          <w:szCs w:val="20"/>
        </w:rPr>
        <w:t>D</w:t>
      </w:r>
      <w:r w:rsidR="000F6951" w:rsidRPr="00753BC6">
        <w:rPr>
          <w:rFonts w:cs="Times New Roman"/>
          <w:b w:val="0"/>
          <w:bCs w:val="0"/>
          <w:noProof/>
          <w:sz w:val="20"/>
          <w:szCs w:val="20"/>
          <w:lang w:val="ru-RU"/>
        </w:rPr>
        <w:t>, 015-01</w:t>
      </w:r>
      <w:r w:rsidR="000F6951" w:rsidRPr="00753BC6">
        <w:rPr>
          <w:rFonts w:cs="Times New Roman"/>
          <w:b w:val="0"/>
          <w:bCs w:val="0"/>
          <w:noProof/>
          <w:sz w:val="20"/>
          <w:szCs w:val="20"/>
        </w:rPr>
        <w:t>E</w:t>
      </w:r>
    </w:p>
    <w:p w14:paraId="0F76398C" w14:textId="5F6D76C1" w:rsidR="000326A5" w:rsidRPr="00753BC6" w:rsidRDefault="000326A5" w:rsidP="00B15A0F">
      <w:pPr>
        <w:pStyle w:val="a6"/>
        <w:ind w:left="0"/>
        <w:rPr>
          <w:rFonts w:cs="Times New Roman"/>
          <w:b w:val="0"/>
          <w:bCs w:val="0"/>
          <w:noProof/>
          <w:sz w:val="20"/>
          <w:szCs w:val="20"/>
          <w:lang w:val="ru-RU"/>
        </w:rPr>
      </w:pPr>
      <w:r w:rsidRPr="00753BC6">
        <w:rPr>
          <w:rFonts w:cs="Times New Roman"/>
          <w:b w:val="0"/>
          <w:bCs w:val="0"/>
          <w:noProof/>
          <w:sz w:val="20"/>
          <w:szCs w:val="20"/>
          <w:lang w:val="ru-RU"/>
        </w:rPr>
        <w:t>Подпрограмма 1 – 0</w:t>
      </w:r>
      <w:r w:rsidR="000F6951" w:rsidRPr="00753BC6">
        <w:rPr>
          <w:rFonts w:cs="Times New Roman"/>
          <w:b w:val="0"/>
          <w:bCs w:val="0"/>
          <w:noProof/>
          <w:sz w:val="20"/>
          <w:szCs w:val="20"/>
          <w:lang w:val="ru-RU"/>
        </w:rPr>
        <w:t>30</w:t>
      </w:r>
      <w:r w:rsidRPr="00753BC6">
        <w:rPr>
          <w:rFonts w:cs="Times New Roman"/>
          <w:b w:val="0"/>
          <w:bCs w:val="0"/>
          <w:noProof/>
          <w:sz w:val="20"/>
          <w:szCs w:val="20"/>
          <w:lang w:val="ru-RU"/>
        </w:rPr>
        <w:t>-0</w:t>
      </w:r>
      <w:r w:rsidR="000F6951" w:rsidRPr="00753BC6">
        <w:rPr>
          <w:rFonts w:cs="Times New Roman"/>
          <w:b w:val="0"/>
          <w:bCs w:val="0"/>
          <w:noProof/>
          <w:sz w:val="20"/>
          <w:szCs w:val="20"/>
          <w:lang w:val="ru-RU"/>
        </w:rPr>
        <w:t>31</w:t>
      </w:r>
    </w:p>
    <w:p w14:paraId="3CF4083A" w14:textId="5413675C" w:rsidR="000326A5" w:rsidRPr="00753BC6" w:rsidRDefault="000326A5" w:rsidP="00B15A0F">
      <w:pPr>
        <w:pStyle w:val="a6"/>
        <w:ind w:left="0"/>
        <w:rPr>
          <w:rFonts w:cs="Times New Roman"/>
          <w:b w:val="0"/>
          <w:bCs w:val="0"/>
          <w:noProof/>
          <w:sz w:val="20"/>
          <w:szCs w:val="20"/>
          <w:lang w:val="ru-RU"/>
        </w:rPr>
      </w:pPr>
      <w:r w:rsidRPr="00753BC6">
        <w:rPr>
          <w:rFonts w:cs="Times New Roman"/>
          <w:b w:val="0"/>
          <w:bCs w:val="0"/>
          <w:noProof/>
          <w:sz w:val="20"/>
          <w:szCs w:val="20"/>
          <w:lang w:val="ru-RU"/>
        </w:rPr>
        <w:t>Подпрограмма 2 – 0</w:t>
      </w:r>
      <w:r w:rsidR="00232EEA" w:rsidRPr="00753BC6">
        <w:rPr>
          <w:rFonts w:cs="Times New Roman"/>
          <w:b w:val="0"/>
          <w:bCs w:val="0"/>
          <w:noProof/>
          <w:sz w:val="20"/>
          <w:szCs w:val="20"/>
          <w:lang w:val="ru-RU"/>
        </w:rPr>
        <w:t>3</w:t>
      </w:r>
      <w:r w:rsidR="00232EEA" w:rsidRPr="00753BC6">
        <w:rPr>
          <w:rFonts w:cs="Times New Roman"/>
          <w:b w:val="0"/>
          <w:bCs w:val="0"/>
          <w:noProof/>
          <w:sz w:val="20"/>
          <w:szCs w:val="20"/>
        </w:rPr>
        <w:t>F</w:t>
      </w:r>
      <w:r w:rsidRPr="00753BC6">
        <w:rPr>
          <w:rFonts w:cs="Times New Roman"/>
          <w:b w:val="0"/>
          <w:bCs w:val="0"/>
          <w:noProof/>
          <w:sz w:val="20"/>
          <w:szCs w:val="20"/>
          <w:lang w:val="ru-RU"/>
        </w:rPr>
        <w:t>-0</w:t>
      </w:r>
      <w:r w:rsidR="000F6951" w:rsidRPr="00753BC6">
        <w:rPr>
          <w:rFonts w:cs="Times New Roman"/>
          <w:b w:val="0"/>
          <w:bCs w:val="0"/>
          <w:noProof/>
          <w:sz w:val="20"/>
          <w:szCs w:val="20"/>
          <w:lang w:val="ru-RU"/>
        </w:rPr>
        <w:t>4</w:t>
      </w:r>
      <w:r w:rsidR="000F6951" w:rsidRPr="00753BC6">
        <w:rPr>
          <w:rFonts w:cs="Times New Roman"/>
          <w:b w:val="0"/>
          <w:bCs w:val="0"/>
          <w:noProof/>
          <w:sz w:val="20"/>
          <w:szCs w:val="20"/>
        </w:rPr>
        <w:t>B</w:t>
      </w:r>
    </w:p>
    <w:p w14:paraId="338007E6" w14:textId="6A0CAB63" w:rsidR="000326A5" w:rsidRPr="00753BC6" w:rsidRDefault="000326A5" w:rsidP="00B15A0F">
      <w:pPr>
        <w:pStyle w:val="a6"/>
        <w:ind w:left="0"/>
        <w:rPr>
          <w:rFonts w:cs="Times New Roman"/>
          <w:b w:val="0"/>
          <w:bCs w:val="0"/>
          <w:noProof/>
          <w:sz w:val="20"/>
          <w:szCs w:val="20"/>
          <w:lang w:val="ru-RU"/>
        </w:rPr>
      </w:pPr>
      <w:r w:rsidRPr="00753BC6">
        <w:rPr>
          <w:rFonts w:cs="Times New Roman"/>
          <w:b w:val="0"/>
          <w:bCs w:val="0"/>
          <w:noProof/>
          <w:sz w:val="20"/>
          <w:szCs w:val="20"/>
          <w:lang w:val="ru-RU"/>
        </w:rPr>
        <w:t>3. Проверка</w:t>
      </w:r>
    </w:p>
    <w:p w14:paraId="0442BAD0" w14:textId="17FE6704" w:rsidR="000326A5" w:rsidRPr="00753BC6" w:rsidRDefault="000326A5" w:rsidP="000326A5">
      <w:pPr>
        <w:pStyle w:val="af1"/>
        <w:numPr>
          <w:ilvl w:val="1"/>
          <w:numId w:val="10"/>
        </w:numPr>
        <w:ind w:left="709"/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</w:pPr>
      <w:r w:rsidRPr="00753BC6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>Загрузить комплекс программ в память базовой ЭВМ.</w:t>
      </w:r>
    </w:p>
    <w:p w14:paraId="0F0570AB" w14:textId="410949DC" w:rsidR="000326A5" w:rsidRPr="00753BC6" w:rsidRDefault="000326A5" w:rsidP="000326A5">
      <w:pPr>
        <w:pStyle w:val="af1"/>
        <w:numPr>
          <w:ilvl w:val="1"/>
          <w:numId w:val="10"/>
        </w:numPr>
        <w:ind w:left="709"/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</w:pPr>
      <w:r w:rsidRPr="00753BC6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>Запустить основную программу в автоматическом режиме с адреса 00</w:t>
      </w:r>
      <w:r w:rsidR="000F6951" w:rsidRPr="00753BC6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>0</w:t>
      </w:r>
      <w:r w:rsidR="000F6951" w:rsidRPr="00753BC6">
        <w:rPr>
          <w:rFonts w:ascii="Times New Roman" w:eastAsiaTheme="majorEastAsia" w:hAnsi="Times New Roman" w:cs="Times New Roman"/>
          <w:color w:val="000000" w:themeColor="text1"/>
          <w:sz w:val="20"/>
          <w:szCs w:val="20"/>
          <w:lang w:val="en-US"/>
        </w:rPr>
        <w:t>A</w:t>
      </w:r>
      <w:r w:rsidRPr="00753BC6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>.</w:t>
      </w:r>
    </w:p>
    <w:p w14:paraId="5EBFFEF3" w14:textId="10E50713" w:rsidR="000326A5" w:rsidRPr="00753BC6" w:rsidRDefault="000326A5" w:rsidP="000326A5">
      <w:pPr>
        <w:pStyle w:val="af1"/>
        <w:numPr>
          <w:ilvl w:val="1"/>
          <w:numId w:val="10"/>
        </w:numPr>
        <w:ind w:left="709"/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</w:pPr>
      <w:r w:rsidRPr="00753BC6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>Установить «Готовность ВУ-1».</w:t>
      </w:r>
    </w:p>
    <w:p w14:paraId="06A49E47" w14:textId="2EEBCD5F" w:rsidR="000326A5" w:rsidRPr="00753BC6" w:rsidRDefault="000326A5" w:rsidP="000326A5">
      <w:pPr>
        <w:pStyle w:val="af1"/>
        <w:numPr>
          <w:ilvl w:val="1"/>
          <w:numId w:val="10"/>
        </w:numPr>
        <w:ind w:left="709"/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</w:pPr>
      <w:r w:rsidRPr="00753BC6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После сброса «Готовность ВУ-1», в ВУ-3 появится значение </w:t>
      </w:r>
      <w:r w:rsidR="000F6951" w:rsidRPr="00753BC6">
        <w:rPr>
          <w:rFonts w:ascii="Times New Roman" w:hAnsi="Times New Roman" w:cs="Times New Roman"/>
          <w:sz w:val="20"/>
          <w:szCs w:val="20"/>
        </w:rPr>
        <w:t xml:space="preserve">–(Х+1)/4 </w:t>
      </w:r>
      <w:r w:rsidRPr="00753BC6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>на момент прерывания базовой ЭВМ.</w:t>
      </w:r>
    </w:p>
    <w:p w14:paraId="7458AFC7" w14:textId="21AD66A1" w:rsidR="000326A5" w:rsidRPr="00753BC6" w:rsidRDefault="000326A5" w:rsidP="000326A5">
      <w:pPr>
        <w:pStyle w:val="af1"/>
        <w:numPr>
          <w:ilvl w:val="1"/>
          <w:numId w:val="10"/>
        </w:numPr>
        <w:ind w:left="709"/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</w:pPr>
      <w:r w:rsidRPr="00753BC6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>Установить «Готовность ВУ-</w:t>
      </w:r>
      <w:r w:rsidR="000F6951" w:rsidRPr="00753BC6">
        <w:rPr>
          <w:rFonts w:ascii="Times New Roman" w:eastAsiaTheme="majorEastAsia" w:hAnsi="Times New Roman" w:cs="Times New Roman"/>
          <w:color w:val="000000" w:themeColor="text1"/>
          <w:sz w:val="20"/>
          <w:szCs w:val="20"/>
          <w:lang w:val="en-US"/>
        </w:rPr>
        <w:t>3</w:t>
      </w:r>
      <w:r w:rsidRPr="00753BC6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>».</w:t>
      </w:r>
    </w:p>
    <w:p w14:paraId="095C6905" w14:textId="3CD3EE61" w:rsidR="000326A5" w:rsidRPr="00753BC6" w:rsidRDefault="000326A5" w:rsidP="000326A5">
      <w:pPr>
        <w:pStyle w:val="af1"/>
        <w:numPr>
          <w:ilvl w:val="1"/>
          <w:numId w:val="10"/>
        </w:numPr>
        <w:ind w:left="709"/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</w:pPr>
      <w:r w:rsidRPr="00753BC6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>После сброса «Готовность ВУ-</w:t>
      </w:r>
      <w:r w:rsidR="000F6951" w:rsidRPr="00753BC6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>3</w:t>
      </w:r>
      <w:r w:rsidRPr="00753BC6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», в ВУ-3 появится значение </w:t>
      </w:r>
      <w:r w:rsidR="000F6951" w:rsidRPr="00753BC6">
        <w:rPr>
          <w:rFonts w:ascii="Times New Roman" w:hAnsi="Times New Roman" w:cs="Times New Roman"/>
          <w:sz w:val="20"/>
          <w:szCs w:val="20"/>
        </w:rPr>
        <w:t xml:space="preserve">(2Х+3)/2 </w:t>
      </w:r>
      <w:r w:rsidRPr="00753BC6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>на момент прерывания базовой ЭВМ.</w:t>
      </w:r>
    </w:p>
    <w:p w14:paraId="3935A4E1" w14:textId="77777777" w:rsidR="000326A5" w:rsidRDefault="000326A5" w:rsidP="000326A5">
      <w:pPr>
        <w:pStyle w:val="af1"/>
        <w:numPr>
          <w:ilvl w:val="1"/>
          <w:numId w:val="10"/>
        </w:numPr>
        <w:ind w:left="709"/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</w:pPr>
      <w:r w:rsidRPr="00753BC6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>*Установить «Состояние Тумблера», тем самым завершив выполнение комплекса программ.</w:t>
      </w:r>
    </w:p>
    <w:p w14:paraId="424A5002" w14:textId="77777777" w:rsidR="00586D32" w:rsidRDefault="00586D32" w:rsidP="00586D32">
      <w:pPr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</w:pPr>
    </w:p>
    <w:p w14:paraId="5D4B665B" w14:textId="77777777" w:rsidR="00586D32" w:rsidRDefault="00586D32" w:rsidP="00586D32">
      <w:pPr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</w:pPr>
    </w:p>
    <w:tbl>
      <w:tblPr>
        <w:tblStyle w:val="af0"/>
        <w:tblW w:w="9643" w:type="dxa"/>
        <w:tblLook w:val="04A0" w:firstRow="1" w:lastRow="0" w:firstColumn="1" w:lastColumn="0" w:noHBand="0" w:noVBand="1"/>
      </w:tblPr>
      <w:tblGrid>
        <w:gridCol w:w="2430"/>
        <w:gridCol w:w="2611"/>
        <w:gridCol w:w="2505"/>
        <w:gridCol w:w="2097"/>
      </w:tblGrid>
      <w:tr w:rsidR="00586D32" w:rsidRPr="00586D32" w14:paraId="7D22BA01" w14:textId="77777777" w:rsidTr="00586D32">
        <w:trPr>
          <w:trHeight w:val="319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811F9" w14:textId="77777777" w:rsidR="00586D32" w:rsidRPr="00586D32" w:rsidRDefault="00586D32" w:rsidP="00586D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6D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Значение ячейки 005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67CFD" w14:textId="77777777" w:rsidR="00586D32" w:rsidRPr="00586D32" w:rsidRDefault="00586D32" w:rsidP="00586D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6D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Используемое ВУ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5AF61" w14:textId="77777777" w:rsidR="00586D32" w:rsidRPr="00586D32" w:rsidRDefault="00586D32" w:rsidP="00586D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6D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Результат программы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6024B" w14:textId="77777777" w:rsidR="00586D32" w:rsidRPr="00586D32" w:rsidRDefault="00586D32" w:rsidP="00586D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6D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Значение Счётчика</w:t>
            </w:r>
          </w:p>
        </w:tc>
      </w:tr>
      <w:tr w:rsidR="00586D32" w:rsidRPr="00586D32" w14:paraId="66A7CF97" w14:textId="77777777" w:rsidTr="00586D32">
        <w:trPr>
          <w:trHeight w:val="319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6B27F" w14:textId="77777777" w:rsidR="00586D32" w:rsidRPr="00586D32" w:rsidRDefault="00586D32" w:rsidP="00586D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6D32">
              <w:rPr>
                <w:rFonts w:ascii="Times New Roman" w:hAnsi="Times New Roman" w:cs="Times New Roman"/>
                <w:sz w:val="20"/>
                <w:szCs w:val="20"/>
              </w:rPr>
              <w:t>0012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A8EFA" w14:textId="77777777" w:rsidR="00586D32" w:rsidRPr="00586D32" w:rsidRDefault="00586D32" w:rsidP="00586D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6D32">
              <w:rPr>
                <w:rFonts w:ascii="Times New Roman" w:hAnsi="Times New Roman" w:cs="Times New Roman"/>
                <w:sz w:val="20"/>
                <w:szCs w:val="20"/>
              </w:rPr>
              <w:t>ВУ-1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BC251" w14:textId="77777777" w:rsidR="00586D32" w:rsidRPr="00586D32" w:rsidRDefault="00586D32" w:rsidP="00586D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6D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A91C9" w14:textId="77777777" w:rsidR="00586D32" w:rsidRPr="00586D32" w:rsidRDefault="00586D32" w:rsidP="00586D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6D3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586D32" w:rsidRPr="00586D32" w14:paraId="2265A492" w14:textId="77777777" w:rsidTr="00586D32">
        <w:trPr>
          <w:trHeight w:val="319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3D28F" w14:textId="77777777" w:rsidR="00586D32" w:rsidRPr="00586D32" w:rsidRDefault="00586D32" w:rsidP="00586D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6D3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586D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197B5" w14:textId="77777777" w:rsidR="00586D32" w:rsidRPr="00586D32" w:rsidRDefault="00586D32" w:rsidP="00586D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6D32">
              <w:rPr>
                <w:rFonts w:ascii="Times New Roman" w:hAnsi="Times New Roman" w:cs="Times New Roman"/>
                <w:sz w:val="20"/>
                <w:szCs w:val="20"/>
              </w:rPr>
              <w:t>ВУ-3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5D9D8" w14:textId="77777777" w:rsidR="00586D32" w:rsidRPr="00586D32" w:rsidRDefault="00586D32" w:rsidP="00586D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6D3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2D3D7" w14:textId="77777777" w:rsidR="00586D32" w:rsidRPr="00586D32" w:rsidRDefault="00586D32" w:rsidP="00586D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6D3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586D32" w:rsidRPr="00586D32" w14:paraId="16112051" w14:textId="77777777" w:rsidTr="00586D32">
        <w:trPr>
          <w:trHeight w:val="319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727C4" w14:textId="77777777" w:rsidR="00586D32" w:rsidRPr="00586D32" w:rsidRDefault="00586D32" w:rsidP="00586D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6D32">
              <w:rPr>
                <w:rFonts w:ascii="Times New Roman" w:hAnsi="Times New Roman" w:cs="Times New Roman"/>
                <w:sz w:val="20"/>
                <w:szCs w:val="20"/>
              </w:rPr>
              <w:t>0С19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D62EC" w14:textId="77777777" w:rsidR="00586D32" w:rsidRPr="00586D32" w:rsidRDefault="00586D32" w:rsidP="00586D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6D32">
              <w:rPr>
                <w:rFonts w:ascii="Times New Roman" w:hAnsi="Times New Roman" w:cs="Times New Roman"/>
                <w:sz w:val="20"/>
                <w:szCs w:val="20"/>
              </w:rPr>
              <w:t>ВУ-1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8AD9B" w14:textId="77777777" w:rsidR="00586D32" w:rsidRPr="00586D32" w:rsidRDefault="00586D32" w:rsidP="00586D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6D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1B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90427" w14:textId="77777777" w:rsidR="00586D32" w:rsidRPr="00586D32" w:rsidRDefault="00586D32" w:rsidP="00586D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6D3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586D32" w:rsidRPr="00586D32" w14:paraId="3C25BFF8" w14:textId="77777777" w:rsidTr="00586D32">
        <w:trPr>
          <w:trHeight w:val="319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1763B" w14:textId="77777777" w:rsidR="00586D32" w:rsidRPr="00586D32" w:rsidRDefault="00586D32" w:rsidP="00586D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6D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0007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16EC0" w14:textId="77777777" w:rsidR="00586D32" w:rsidRPr="00586D32" w:rsidRDefault="00586D32" w:rsidP="00586D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6D32">
              <w:rPr>
                <w:rFonts w:ascii="Times New Roman" w:hAnsi="Times New Roman" w:cs="Times New Roman"/>
                <w:sz w:val="20"/>
                <w:szCs w:val="20"/>
              </w:rPr>
              <w:t>ВУ-3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2BA3B" w14:textId="77777777" w:rsidR="00586D32" w:rsidRPr="00586D32" w:rsidRDefault="00586D32" w:rsidP="00586D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6D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F344A" w14:textId="77777777" w:rsidR="00586D32" w:rsidRPr="00586D32" w:rsidRDefault="00586D32" w:rsidP="00586D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6D3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586D32" w:rsidRPr="00586D32" w14:paraId="0CB43B11" w14:textId="77777777" w:rsidTr="00586D32">
        <w:trPr>
          <w:trHeight w:val="304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252B5" w14:textId="77777777" w:rsidR="00586D32" w:rsidRPr="00586D32" w:rsidRDefault="00586D32" w:rsidP="00586D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6D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0888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B9369" w14:textId="77777777" w:rsidR="00586D32" w:rsidRPr="00586D32" w:rsidRDefault="00586D32" w:rsidP="00586D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6D32">
              <w:rPr>
                <w:rFonts w:ascii="Times New Roman" w:hAnsi="Times New Roman" w:cs="Times New Roman"/>
                <w:sz w:val="20"/>
                <w:szCs w:val="20"/>
              </w:rPr>
              <w:t>ВУ-1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3230D" w14:textId="77777777" w:rsidR="00586D32" w:rsidRPr="00586D32" w:rsidRDefault="00586D32" w:rsidP="00586D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6D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8C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45F99" w14:textId="77777777" w:rsidR="00586D32" w:rsidRPr="00586D32" w:rsidRDefault="00586D32" w:rsidP="00586D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6D3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586D32" w:rsidRPr="00586D32" w14:paraId="7AC56D95" w14:textId="77777777" w:rsidTr="00586D32">
        <w:trPr>
          <w:trHeight w:val="319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AAB3D" w14:textId="77777777" w:rsidR="00586D32" w:rsidRPr="00586D32" w:rsidRDefault="00586D32" w:rsidP="00586D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6D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0321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84439" w14:textId="77777777" w:rsidR="00586D32" w:rsidRPr="00586D32" w:rsidRDefault="00586D32" w:rsidP="00586D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6D32">
              <w:rPr>
                <w:rFonts w:ascii="Times New Roman" w:hAnsi="Times New Roman" w:cs="Times New Roman"/>
                <w:sz w:val="20"/>
                <w:szCs w:val="20"/>
              </w:rPr>
              <w:t>ВУ-3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E2715" w14:textId="77777777" w:rsidR="00586D32" w:rsidRPr="00586D32" w:rsidRDefault="00586D32" w:rsidP="00586D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6D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C9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E2B70" w14:textId="77777777" w:rsidR="00586D32" w:rsidRPr="00586D32" w:rsidRDefault="00586D32" w:rsidP="00586D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6D3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</w:tbl>
    <w:p w14:paraId="19E80DDA" w14:textId="77777777" w:rsidR="00586D32" w:rsidRPr="00586D32" w:rsidRDefault="00586D32" w:rsidP="00586D32">
      <w:pPr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</w:pPr>
    </w:p>
    <w:sectPr w:rsidR="00586D32" w:rsidRPr="00586D32" w:rsidSect="00BE066C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710B5" w14:textId="77777777" w:rsidR="00700378" w:rsidRDefault="00700378" w:rsidP="008B4CCB">
      <w:pPr>
        <w:spacing w:after="0" w:line="240" w:lineRule="auto"/>
      </w:pPr>
      <w:r>
        <w:separator/>
      </w:r>
    </w:p>
  </w:endnote>
  <w:endnote w:type="continuationSeparator" w:id="0">
    <w:p w14:paraId="0E71C24B" w14:textId="77777777" w:rsidR="00700378" w:rsidRDefault="00700378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-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034376"/>
      <w:docPartObj>
        <w:docPartGallery w:val="Page Numbers (Bottom of Page)"/>
        <w:docPartUnique/>
      </w:docPartObj>
    </w:sdtPr>
    <w:sdtContent>
      <w:p w14:paraId="0E858744" w14:textId="77777777"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A2E883" w14:textId="77777777"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5A3F0" w14:textId="77777777" w:rsidR="00700378" w:rsidRDefault="00700378" w:rsidP="008B4CCB">
      <w:pPr>
        <w:spacing w:after="0" w:line="240" w:lineRule="auto"/>
      </w:pPr>
      <w:r>
        <w:separator/>
      </w:r>
    </w:p>
  </w:footnote>
  <w:footnote w:type="continuationSeparator" w:id="0">
    <w:p w14:paraId="2C99931A" w14:textId="77777777" w:rsidR="00700378" w:rsidRDefault="00700378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1C8C"/>
    <w:multiLevelType w:val="hybridMultilevel"/>
    <w:tmpl w:val="82B02CBA"/>
    <w:lvl w:ilvl="0" w:tplc="42483270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91BF4"/>
    <w:multiLevelType w:val="hybridMultilevel"/>
    <w:tmpl w:val="190663C6"/>
    <w:lvl w:ilvl="0" w:tplc="71622A5A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3" w15:restartNumberingAfterBreak="0">
    <w:nsid w:val="0B0D2928"/>
    <w:multiLevelType w:val="hybridMultilevel"/>
    <w:tmpl w:val="D77435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C542F"/>
    <w:multiLevelType w:val="hybridMultilevel"/>
    <w:tmpl w:val="8EC46E12"/>
    <w:lvl w:ilvl="0" w:tplc="09AA3164">
      <w:start w:val="1"/>
      <w:numFmt w:val="decimal"/>
      <w:pStyle w:val="a0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8954E6F"/>
    <w:multiLevelType w:val="hybridMultilevel"/>
    <w:tmpl w:val="61C2E7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17129"/>
    <w:multiLevelType w:val="hybridMultilevel"/>
    <w:tmpl w:val="7FA8B1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C33AF"/>
    <w:multiLevelType w:val="hybridMultilevel"/>
    <w:tmpl w:val="92287D22"/>
    <w:lvl w:ilvl="0" w:tplc="A5B493C0">
      <w:numFmt w:val="decimalZero"/>
      <w:lvlText w:val="(%1)"/>
      <w:lvlJc w:val="left"/>
      <w:pPr>
        <w:ind w:left="984" w:hanging="62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1" w15:restartNumberingAfterBreak="0">
    <w:nsid w:val="7D10302B"/>
    <w:multiLevelType w:val="hybridMultilevel"/>
    <w:tmpl w:val="920C7840"/>
    <w:lvl w:ilvl="0" w:tplc="FFFFFFFF">
      <w:start w:val="1"/>
      <w:numFmt w:val="decimal"/>
      <w:lvlText w:val="%1)"/>
      <w:lvlJc w:val="left"/>
      <w:pPr>
        <w:ind w:left="1146" w:hanging="360"/>
      </w:pPr>
    </w:lvl>
    <w:lvl w:ilvl="1" w:tplc="0419000F">
      <w:start w:val="1"/>
      <w:numFmt w:val="decimal"/>
      <w:lvlText w:val="%2."/>
      <w:lvlJc w:val="left"/>
      <w:pPr>
        <w:ind w:left="360" w:hanging="360"/>
      </w:pPr>
    </w:lvl>
    <w:lvl w:ilvl="2" w:tplc="FFFFFFFF">
      <w:start w:val="1"/>
      <w:numFmt w:val="lowerRoman"/>
      <w:lvlText w:val="%3."/>
      <w:lvlJc w:val="right"/>
      <w:pPr>
        <w:ind w:left="2586" w:hanging="180"/>
      </w:pPr>
    </w:lvl>
    <w:lvl w:ilvl="3" w:tplc="FFFFFFFF">
      <w:start w:val="1"/>
      <w:numFmt w:val="decimal"/>
      <w:lvlText w:val="%4."/>
      <w:lvlJc w:val="left"/>
      <w:pPr>
        <w:ind w:left="3306" w:hanging="360"/>
      </w:pPr>
    </w:lvl>
    <w:lvl w:ilvl="4" w:tplc="FFFFFFFF">
      <w:start w:val="1"/>
      <w:numFmt w:val="lowerLetter"/>
      <w:lvlText w:val="%5."/>
      <w:lvlJc w:val="left"/>
      <w:pPr>
        <w:ind w:left="4026" w:hanging="360"/>
      </w:pPr>
    </w:lvl>
    <w:lvl w:ilvl="5" w:tplc="FFFFFFFF">
      <w:start w:val="1"/>
      <w:numFmt w:val="lowerRoman"/>
      <w:lvlText w:val="%6."/>
      <w:lvlJc w:val="right"/>
      <w:pPr>
        <w:ind w:left="4746" w:hanging="180"/>
      </w:pPr>
    </w:lvl>
    <w:lvl w:ilvl="6" w:tplc="FFFFFFFF">
      <w:start w:val="1"/>
      <w:numFmt w:val="decimal"/>
      <w:lvlText w:val="%7."/>
      <w:lvlJc w:val="left"/>
      <w:pPr>
        <w:ind w:left="5466" w:hanging="360"/>
      </w:pPr>
    </w:lvl>
    <w:lvl w:ilvl="7" w:tplc="FFFFFFFF">
      <w:start w:val="1"/>
      <w:numFmt w:val="lowerLetter"/>
      <w:lvlText w:val="%8."/>
      <w:lvlJc w:val="left"/>
      <w:pPr>
        <w:ind w:left="6186" w:hanging="360"/>
      </w:pPr>
    </w:lvl>
    <w:lvl w:ilvl="8" w:tplc="FFFFFFFF">
      <w:start w:val="1"/>
      <w:numFmt w:val="lowerRoman"/>
      <w:lvlText w:val="%9."/>
      <w:lvlJc w:val="right"/>
      <w:pPr>
        <w:ind w:left="6906" w:hanging="180"/>
      </w:pPr>
    </w:lvl>
  </w:abstractNum>
  <w:num w:numId="1" w16cid:durableId="613708790">
    <w:abstractNumId w:val="10"/>
  </w:num>
  <w:num w:numId="2" w16cid:durableId="1586109905">
    <w:abstractNumId w:val="8"/>
  </w:num>
  <w:num w:numId="3" w16cid:durableId="1281570679">
    <w:abstractNumId w:val="10"/>
    <w:lvlOverride w:ilvl="0">
      <w:startOverride w:val="1"/>
    </w:lvlOverride>
  </w:num>
  <w:num w:numId="4" w16cid:durableId="1475440740">
    <w:abstractNumId w:val="5"/>
  </w:num>
  <w:num w:numId="5" w16cid:durableId="1370304009">
    <w:abstractNumId w:val="10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 w16cid:durableId="523330953">
    <w:abstractNumId w:val="2"/>
  </w:num>
  <w:num w:numId="7" w16cid:durableId="439494001">
    <w:abstractNumId w:val="4"/>
  </w:num>
  <w:num w:numId="8" w16cid:durableId="2138332454">
    <w:abstractNumId w:val="7"/>
  </w:num>
  <w:num w:numId="9" w16cid:durableId="221409980">
    <w:abstractNumId w:val="3"/>
  </w:num>
  <w:num w:numId="10" w16cid:durableId="14216796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23436375">
    <w:abstractNumId w:val="9"/>
  </w:num>
  <w:num w:numId="12" w16cid:durableId="1425883497">
    <w:abstractNumId w:val="0"/>
  </w:num>
  <w:num w:numId="13" w16cid:durableId="2109690042">
    <w:abstractNumId w:val="1"/>
  </w:num>
  <w:num w:numId="14" w16cid:durableId="17355457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13"/>
    <w:rsid w:val="0001090D"/>
    <w:rsid w:val="000326A5"/>
    <w:rsid w:val="00047466"/>
    <w:rsid w:val="0007591B"/>
    <w:rsid w:val="00082BD1"/>
    <w:rsid w:val="000E0F62"/>
    <w:rsid w:val="000F6951"/>
    <w:rsid w:val="00101C64"/>
    <w:rsid w:val="001315DD"/>
    <w:rsid w:val="001514ED"/>
    <w:rsid w:val="00174439"/>
    <w:rsid w:val="001A7041"/>
    <w:rsid w:val="001E0AC8"/>
    <w:rsid w:val="00232EEA"/>
    <w:rsid w:val="0025225B"/>
    <w:rsid w:val="002724D7"/>
    <w:rsid w:val="002C7D8E"/>
    <w:rsid w:val="002E7CF9"/>
    <w:rsid w:val="00320F0C"/>
    <w:rsid w:val="00333B57"/>
    <w:rsid w:val="00342618"/>
    <w:rsid w:val="003462E7"/>
    <w:rsid w:val="003614BA"/>
    <w:rsid w:val="00383316"/>
    <w:rsid w:val="003A4613"/>
    <w:rsid w:val="004140FA"/>
    <w:rsid w:val="00425396"/>
    <w:rsid w:val="0043382D"/>
    <w:rsid w:val="00444391"/>
    <w:rsid w:val="004C1816"/>
    <w:rsid w:val="004F4B59"/>
    <w:rsid w:val="00540351"/>
    <w:rsid w:val="00586D32"/>
    <w:rsid w:val="005B46F6"/>
    <w:rsid w:val="005E1E54"/>
    <w:rsid w:val="006C6F40"/>
    <w:rsid w:val="006C71C3"/>
    <w:rsid w:val="00700378"/>
    <w:rsid w:val="0072268D"/>
    <w:rsid w:val="00753BC6"/>
    <w:rsid w:val="007659DF"/>
    <w:rsid w:val="007F20BD"/>
    <w:rsid w:val="0085778C"/>
    <w:rsid w:val="00860FD2"/>
    <w:rsid w:val="008B4CCB"/>
    <w:rsid w:val="008F5805"/>
    <w:rsid w:val="008F63E3"/>
    <w:rsid w:val="0091167D"/>
    <w:rsid w:val="00942970"/>
    <w:rsid w:val="00A23233"/>
    <w:rsid w:val="00A749B9"/>
    <w:rsid w:val="00AC1B7A"/>
    <w:rsid w:val="00AF30C2"/>
    <w:rsid w:val="00AF4694"/>
    <w:rsid w:val="00B15A0F"/>
    <w:rsid w:val="00B16FA0"/>
    <w:rsid w:val="00B26EB9"/>
    <w:rsid w:val="00B444C0"/>
    <w:rsid w:val="00B830D5"/>
    <w:rsid w:val="00BE0288"/>
    <w:rsid w:val="00BE066C"/>
    <w:rsid w:val="00BF6CCD"/>
    <w:rsid w:val="00C84347"/>
    <w:rsid w:val="00CC6B73"/>
    <w:rsid w:val="00CE1DCE"/>
    <w:rsid w:val="00CE69EA"/>
    <w:rsid w:val="00D63770"/>
    <w:rsid w:val="00D67FF3"/>
    <w:rsid w:val="00D86EA2"/>
    <w:rsid w:val="00DD5517"/>
    <w:rsid w:val="00E51430"/>
    <w:rsid w:val="00EB2A8F"/>
    <w:rsid w:val="00F667B0"/>
    <w:rsid w:val="00F8055A"/>
    <w:rsid w:val="00FA0D0A"/>
    <w:rsid w:val="00FC23FC"/>
    <w:rsid w:val="00FD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A3569"/>
  <w15:chartTrackingRefBased/>
  <w15:docId w15:val="{CD757D53-F63F-41EE-A8F5-EC888898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1315DD"/>
  </w:style>
  <w:style w:type="paragraph" w:styleId="1">
    <w:name w:val="heading 1"/>
    <w:basedOn w:val="a1"/>
    <w:next w:val="a1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Strong"/>
    <w:basedOn w:val="a2"/>
    <w:uiPriority w:val="22"/>
    <w:rsid w:val="001315DD"/>
    <w:rPr>
      <w:b/>
      <w:bCs/>
    </w:rPr>
  </w:style>
  <w:style w:type="paragraph" w:customStyle="1" w:styleId="1-">
    <w:name w:val="1-Уровень"/>
    <w:basedOn w:val="a1"/>
    <w:next w:val="a1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2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6">
    <w:name w:val="основной текст"/>
    <w:autoRedefine/>
    <w:qFormat/>
    <w:rsid w:val="00BE0288"/>
    <w:pPr>
      <w:keepLines/>
      <w:spacing w:after="80" w:line="240" w:lineRule="auto"/>
      <w:ind w:left="2973" w:right="567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40"/>
      <w:lang w:val="en-US"/>
    </w:rPr>
  </w:style>
  <w:style w:type="paragraph" w:customStyle="1" w:styleId="a0">
    <w:name w:val="Подпункт"/>
    <w:next w:val="a6"/>
    <w:link w:val="a7"/>
    <w:autoRedefine/>
    <w:qFormat/>
    <w:rsid w:val="004140FA"/>
    <w:pPr>
      <w:keepNext/>
      <w:keepLines/>
      <w:numPr>
        <w:numId w:val="7"/>
      </w:numPr>
      <w:spacing w:after="80"/>
      <w:outlineLvl w:val="1"/>
    </w:pPr>
    <w:rPr>
      <w:rFonts w:ascii="Times New Roman" w:eastAsiaTheme="majorEastAsia" w:hAnsi="Times New Roman" w:cstheme="majorBidi"/>
      <w:bCs/>
      <w:color w:val="000000" w:themeColor="text1"/>
      <w:sz w:val="28"/>
      <w:szCs w:val="32"/>
    </w:rPr>
  </w:style>
  <w:style w:type="character" w:customStyle="1" w:styleId="10">
    <w:name w:val="Заголовок 1 Знак"/>
    <w:basedOn w:val="a2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0"/>
    <w:autoRedefine/>
    <w:qFormat/>
    <w:rsid w:val="00B26EB9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24"/>
    </w:rPr>
  </w:style>
  <w:style w:type="character" w:customStyle="1" w:styleId="a7">
    <w:name w:val="Подпункт Знак"/>
    <w:basedOn w:val="a2"/>
    <w:link w:val="a0"/>
    <w:rsid w:val="004140FA"/>
    <w:rPr>
      <w:rFonts w:ascii="Times New Roman" w:eastAsiaTheme="majorEastAsia" w:hAnsi="Times New Roman" w:cstheme="majorBidi"/>
      <w:bCs/>
      <w:color w:val="000000" w:themeColor="text1"/>
      <w:sz w:val="28"/>
      <w:szCs w:val="32"/>
    </w:rPr>
  </w:style>
  <w:style w:type="paragraph" w:styleId="aa">
    <w:name w:val="header"/>
    <w:basedOn w:val="a1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8B4CCB"/>
  </w:style>
  <w:style w:type="paragraph" w:styleId="ac">
    <w:name w:val="footer"/>
    <w:basedOn w:val="a1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6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2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table" w:styleId="af0">
    <w:name w:val="Table Grid"/>
    <w:basedOn w:val="a3"/>
    <w:uiPriority w:val="39"/>
    <w:rsid w:val="00B26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1"/>
    <w:uiPriority w:val="34"/>
    <w:qFormat/>
    <w:rsid w:val="000326A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5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ury/Downloads/titlepag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00D22-F8DD-4359-8E3B-D634BA5F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titlepage.dotx</Template>
  <TotalTime>2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Юрий Снигур</cp:lastModifiedBy>
  <cp:revision>3</cp:revision>
  <cp:lastPrinted>2024-06-06T00:23:00Z</cp:lastPrinted>
  <dcterms:created xsi:type="dcterms:W3CDTF">2024-06-06T00:23:00Z</dcterms:created>
  <dcterms:modified xsi:type="dcterms:W3CDTF">2024-06-06T00:24:00Z</dcterms:modified>
</cp:coreProperties>
</file>